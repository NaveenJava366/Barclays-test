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B892AF" w14:textId="5845A4BF" w:rsidR="00394821" w:rsidRDefault="001458CE" w:rsidP="001458CE">
      <w:bookmarkStart w:id="0" w:name="_GoBack"/>
      <w:bookmarkEnd w:id="0"/>
      <w:r>
        <w:t xml:space="preserve">Welcome to the Programing Exercise w.r.t your application for the Role in Barclays. </w:t>
      </w:r>
    </w:p>
    <w:p w14:paraId="02CE1A0B" w14:textId="37C9C5A1" w:rsidR="001458CE" w:rsidRDefault="001458CE" w:rsidP="001458CE"/>
    <w:p w14:paraId="52AF7CB8" w14:textId="43DE1AF4" w:rsidR="001458CE" w:rsidRDefault="001458CE" w:rsidP="001458CE">
      <w:r>
        <w:t>You will be required to write a Logic using Java along with all the Junits, to solve the below given Problem statement. All the details are mentioned below</w:t>
      </w:r>
    </w:p>
    <w:p w14:paraId="3ABCEB64" w14:textId="7C9F329E" w:rsidR="001458CE" w:rsidRDefault="001458CE" w:rsidP="001458CE"/>
    <w:p w14:paraId="0265C8B2" w14:textId="47B66B32" w:rsidR="001458CE" w:rsidRDefault="001458CE" w:rsidP="001458CE">
      <w:r>
        <w:t>Please submit it before the date mentioned in the invitation mail.</w:t>
      </w:r>
    </w:p>
    <w:p w14:paraId="0609A445" w14:textId="3AEFA669" w:rsidR="001458CE" w:rsidRDefault="001458CE" w:rsidP="001458CE"/>
    <w:p w14:paraId="4251A979" w14:textId="77777777" w:rsidR="003E280D" w:rsidRDefault="003E280D" w:rsidP="003E280D">
      <w:r>
        <w:t>!!!Wish you all the very Best!!!</w:t>
      </w:r>
    </w:p>
    <w:p w14:paraId="16CFDE97" w14:textId="7D9700EB" w:rsidR="001458CE" w:rsidRDefault="001458CE" w:rsidP="001458CE"/>
    <w:p w14:paraId="250B40DE" w14:textId="3BC4441D" w:rsidR="001458CE" w:rsidRDefault="001458CE" w:rsidP="001458CE"/>
    <w:p w14:paraId="0C366C82" w14:textId="0AC1C09D" w:rsidR="001458CE" w:rsidRDefault="001458CE" w:rsidP="001458CE">
      <w:pPr>
        <w:rPr>
          <w:b/>
          <w:u w:val="single"/>
        </w:rPr>
      </w:pPr>
      <w:r w:rsidRPr="00365014">
        <w:rPr>
          <w:b/>
          <w:u w:val="single"/>
        </w:rPr>
        <w:t>Problem Statement</w:t>
      </w:r>
    </w:p>
    <w:p w14:paraId="4606F39E" w14:textId="77777777" w:rsidR="001458CE" w:rsidRPr="00365014" w:rsidRDefault="001458CE" w:rsidP="001458CE">
      <w:pPr>
        <w:rPr>
          <w:b/>
          <w:u w:val="single"/>
        </w:rPr>
      </w:pPr>
    </w:p>
    <w:p w14:paraId="1EED74BF" w14:textId="7A7C3A55" w:rsidR="001458CE" w:rsidRDefault="001458CE" w:rsidP="001458CE">
      <w:r>
        <w:t>Consider a scenario where thousands of trades flows into one store. Assume any way of transmission of trades. We need to create a one trade store, which stores the trade in the following order</w:t>
      </w:r>
    </w:p>
    <w:p w14:paraId="7375E09A" w14:textId="7ECB675B" w:rsidR="001458CE" w:rsidRDefault="001458CE" w:rsidP="001458CE"/>
    <w:tbl>
      <w:tblPr>
        <w:tblStyle w:val="LightShading-Accent4"/>
        <w:tblW w:w="0" w:type="auto"/>
        <w:tblLook w:val="04A0" w:firstRow="1" w:lastRow="0" w:firstColumn="1" w:lastColumn="0" w:noHBand="0" w:noVBand="1"/>
      </w:tblPr>
      <w:tblGrid>
        <w:gridCol w:w="1393"/>
        <w:gridCol w:w="1229"/>
        <w:gridCol w:w="1826"/>
        <w:gridCol w:w="1396"/>
        <w:gridCol w:w="1375"/>
        <w:gridCol w:w="1375"/>
        <w:gridCol w:w="1082"/>
      </w:tblGrid>
      <w:tr w:rsidR="001458CE" w14:paraId="63751A22" w14:textId="77777777" w:rsidTr="00B3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7975B4EE" w14:textId="77777777" w:rsidR="001458CE" w:rsidRDefault="001458CE" w:rsidP="00B3512E">
            <w:r>
              <w:t>Trade Id</w:t>
            </w:r>
          </w:p>
        </w:tc>
        <w:tc>
          <w:tcPr>
            <w:tcW w:w="1229" w:type="dxa"/>
          </w:tcPr>
          <w:p w14:paraId="33AAFCC2" w14:textId="77777777" w:rsidR="001458CE" w:rsidRDefault="001458CE" w:rsidP="00B3512E">
            <w:pPr>
              <w:cnfStyle w:val="100000000000" w:firstRow="1" w:lastRow="0" w:firstColumn="0" w:lastColumn="0" w:oddVBand="0" w:evenVBand="0" w:oddHBand="0" w:evenHBand="0" w:firstRowFirstColumn="0" w:firstRowLastColumn="0" w:lastRowFirstColumn="0" w:lastRowLastColumn="0"/>
            </w:pPr>
            <w:r>
              <w:t>Version</w:t>
            </w:r>
          </w:p>
        </w:tc>
        <w:tc>
          <w:tcPr>
            <w:tcW w:w="1826" w:type="dxa"/>
          </w:tcPr>
          <w:p w14:paraId="41AF6057" w14:textId="77777777" w:rsidR="001458CE" w:rsidRDefault="001458CE" w:rsidP="00B3512E">
            <w:pPr>
              <w:cnfStyle w:val="100000000000" w:firstRow="1" w:lastRow="0" w:firstColumn="0" w:lastColumn="0" w:oddVBand="0" w:evenVBand="0" w:oddHBand="0" w:evenHBand="0" w:firstRowFirstColumn="0" w:firstRowLastColumn="0" w:lastRowFirstColumn="0" w:lastRowLastColumn="0"/>
            </w:pPr>
            <w:r>
              <w:t>Counter-Party Id</w:t>
            </w:r>
          </w:p>
        </w:tc>
        <w:tc>
          <w:tcPr>
            <w:tcW w:w="1396" w:type="dxa"/>
          </w:tcPr>
          <w:p w14:paraId="000FB67C" w14:textId="77777777" w:rsidR="001458CE" w:rsidRDefault="001458CE" w:rsidP="00B3512E">
            <w:pPr>
              <w:cnfStyle w:val="100000000000" w:firstRow="1" w:lastRow="0" w:firstColumn="0" w:lastColumn="0" w:oddVBand="0" w:evenVBand="0" w:oddHBand="0" w:evenHBand="0" w:firstRowFirstColumn="0" w:firstRowLastColumn="0" w:lastRowFirstColumn="0" w:lastRowLastColumn="0"/>
            </w:pPr>
            <w:r>
              <w:t>Book-Id</w:t>
            </w:r>
          </w:p>
        </w:tc>
        <w:tc>
          <w:tcPr>
            <w:tcW w:w="1372" w:type="dxa"/>
          </w:tcPr>
          <w:p w14:paraId="75D87475" w14:textId="77777777" w:rsidR="001458CE" w:rsidRDefault="001458CE" w:rsidP="00B3512E">
            <w:pPr>
              <w:cnfStyle w:val="100000000000" w:firstRow="1" w:lastRow="0" w:firstColumn="0" w:lastColumn="0" w:oddVBand="0" w:evenVBand="0" w:oddHBand="0" w:evenHBand="0" w:firstRowFirstColumn="0" w:firstRowLastColumn="0" w:lastRowFirstColumn="0" w:lastRowLastColumn="0"/>
            </w:pPr>
            <w:r>
              <w:t>Maturity Date</w:t>
            </w:r>
          </w:p>
        </w:tc>
        <w:tc>
          <w:tcPr>
            <w:tcW w:w="1278" w:type="dxa"/>
          </w:tcPr>
          <w:p w14:paraId="0BF89C4D" w14:textId="77777777" w:rsidR="001458CE" w:rsidRDefault="001458CE" w:rsidP="00B3512E">
            <w:pPr>
              <w:cnfStyle w:val="100000000000" w:firstRow="1" w:lastRow="0" w:firstColumn="0" w:lastColumn="0" w:oddVBand="0" w:evenVBand="0" w:oddHBand="0" w:evenHBand="0" w:firstRowFirstColumn="0" w:firstRowLastColumn="0" w:lastRowFirstColumn="0" w:lastRowLastColumn="0"/>
            </w:pPr>
            <w:r>
              <w:t>Created Date</w:t>
            </w:r>
          </w:p>
        </w:tc>
        <w:tc>
          <w:tcPr>
            <w:tcW w:w="1082" w:type="dxa"/>
          </w:tcPr>
          <w:p w14:paraId="5B90F789" w14:textId="77777777" w:rsidR="001458CE" w:rsidRDefault="001458CE" w:rsidP="00B3512E">
            <w:pPr>
              <w:cnfStyle w:val="100000000000" w:firstRow="1" w:lastRow="0" w:firstColumn="0" w:lastColumn="0" w:oddVBand="0" w:evenVBand="0" w:oddHBand="0" w:evenHBand="0" w:firstRowFirstColumn="0" w:firstRowLastColumn="0" w:lastRowFirstColumn="0" w:lastRowLastColumn="0"/>
            </w:pPr>
            <w:r>
              <w:t>Expired</w:t>
            </w:r>
          </w:p>
        </w:tc>
      </w:tr>
      <w:tr w:rsidR="001458CE" w14:paraId="7D17C334" w14:textId="77777777" w:rsidTr="00B3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1E78829D" w14:textId="77777777" w:rsidR="001458CE" w:rsidRDefault="001458CE" w:rsidP="00B3512E">
            <w:r>
              <w:t>T1</w:t>
            </w:r>
          </w:p>
        </w:tc>
        <w:tc>
          <w:tcPr>
            <w:tcW w:w="1229" w:type="dxa"/>
          </w:tcPr>
          <w:p w14:paraId="103788F8" w14:textId="77777777" w:rsidR="001458CE" w:rsidRDefault="001458CE" w:rsidP="00B3512E">
            <w:pPr>
              <w:cnfStyle w:val="000000100000" w:firstRow="0" w:lastRow="0" w:firstColumn="0" w:lastColumn="0" w:oddVBand="0" w:evenVBand="0" w:oddHBand="1" w:evenHBand="0" w:firstRowFirstColumn="0" w:firstRowLastColumn="0" w:lastRowFirstColumn="0" w:lastRowLastColumn="0"/>
            </w:pPr>
            <w:r>
              <w:t>1</w:t>
            </w:r>
          </w:p>
        </w:tc>
        <w:tc>
          <w:tcPr>
            <w:tcW w:w="1826" w:type="dxa"/>
          </w:tcPr>
          <w:p w14:paraId="3D8E53F5" w14:textId="77777777" w:rsidR="001458CE" w:rsidRDefault="001458CE" w:rsidP="00B3512E">
            <w:pPr>
              <w:cnfStyle w:val="000000100000" w:firstRow="0" w:lastRow="0" w:firstColumn="0" w:lastColumn="0" w:oddVBand="0" w:evenVBand="0" w:oddHBand="1" w:evenHBand="0" w:firstRowFirstColumn="0" w:firstRowLastColumn="0" w:lastRowFirstColumn="0" w:lastRowLastColumn="0"/>
            </w:pPr>
            <w:r>
              <w:t>CP-1</w:t>
            </w:r>
          </w:p>
        </w:tc>
        <w:tc>
          <w:tcPr>
            <w:tcW w:w="1396" w:type="dxa"/>
          </w:tcPr>
          <w:p w14:paraId="1837AAE2" w14:textId="77777777" w:rsidR="001458CE" w:rsidRDefault="001458CE" w:rsidP="00B3512E">
            <w:pPr>
              <w:cnfStyle w:val="000000100000" w:firstRow="0" w:lastRow="0" w:firstColumn="0" w:lastColumn="0" w:oddVBand="0" w:evenVBand="0" w:oddHBand="1" w:evenHBand="0" w:firstRowFirstColumn="0" w:firstRowLastColumn="0" w:lastRowFirstColumn="0" w:lastRowLastColumn="0"/>
            </w:pPr>
            <w:r>
              <w:t>B1</w:t>
            </w:r>
          </w:p>
        </w:tc>
        <w:tc>
          <w:tcPr>
            <w:tcW w:w="1372" w:type="dxa"/>
          </w:tcPr>
          <w:p w14:paraId="2AA36184" w14:textId="77777777" w:rsidR="001458CE" w:rsidRDefault="001458CE" w:rsidP="00B3512E">
            <w:pPr>
              <w:cnfStyle w:val="000000100000" w:firstRow="0" w:lastRow="0" w:firstColumn="0" w:lastColumn="0" w:oddVBand="0" w:evenVBand="0" w:oddHBand="1" w:evenHBand="0" w:firstRowFirstColumn="0" w:firstRowLastColumn="0" w:lastRowFirstColumn="0" w:lastRowLastColumn="0"/>
            </w:pPr>
            <w:r>
              <w:t>20/05/2020</w:t>
            </w:r>
          </w:p>
        </w:tc>
        <w:tc>
          <w:tcPr>
            <w:tcW w:w="1278" w:type="dxa"/>
          </w:tcPr>
          <w:p w14:paraId="58E0CE62" w14:textId="77777777" w:rsidR="001458CE" w:rsidRDefault="001458CE" w:rsidP="00B3512E">
            <w:pPr>
              <w:cnfStyle w:val="000000100000" w:firstRow="0" w:lastRow="0" w:firstColumn="0" w:lastColumn="0" w:oddVBand="0" w:evenVBand="0" w:oddHBand="1" w:evenHBand="0" w:firstRowFirstColumn="0" w:firstRowLastColumn="0" w:lastRowFirstColumn="0" w:lastRowLastColumn="0"/>
            </w:pPr>
            <w:r>
              <w:t>&lt;today date&gt;</w:t>
            </w:r>
          </w:p>
        </w:tc>
        <w:tc>
          <w:tcPr>
            <w:tcW w:w="1082" w:type="dxa"/>
          </w:tcPr>
          <w:p w14:paraId="435A5FBE" w14:textId="77777777" w:rsidR="001458CE" w:rsidRDefault="001458CE" w:rsidP="00B3512E">
            <w:pPr>
              <w:cnfStyle w:val="000000100000" w:firstRow="0" w:lastRow="0" w:firstColumn="0" w:lastColumn="0" w:oddVBand="0" w:evenVBand="0" w:oddHBand="1" w:evenHBand="0" w:firstRowFirstColumn="0" w:firstRowLastColumn="0" w:lastRowFirstColumn="0" w:lastRowLastColumn="0"/>
            </w:pPr>
            <w:r>
              <w:t>N</w:t>
            </w:r>
          </w:p>
        </w:tc>
      </w:tr>
      <w:tr w:rsidR="001458CE" w14:paraId="1C08F8E9" w14:textId="77777777" w:rsidTr="00B3512E">
        <w:tc>
          <w:tcPr>
            <w:cnfStyle w:val="001000000000" w:firstRow="0" w:lastRow="0" w:firstColumn="1" w:lastColumn="0" w:oddVBand="0" w:evenVBand="0" w:oddHBand="0" w:evenHBand="0" w:firstRowFirstColumn="0" w:firstRowLastColumn="0" w:lastRowFirstColumn="0" w:lastRowLastColumn="0"/>
            <w:tcW w:w="1393" w:type="dxa"/>
          </w:tcPr>
          <w:p w14:paraId="13A8912A" w14:textId="77777777" w:rsidR="001458CE" w:rsidRDefault="001458CE" w:rsidP="00B3512E">
            <w:r>
              <w:t>T2</w:t>
            </w:r>
          </w:p>
        </w:tc>
        <w:tc>
          <w:tcPr>
            <w:tcW w:w="1229" w:type="dxa"/>
          </w:tcPr>
          <w:p w14:paraId="44D5A1B1" w14:textId="77777777" w:rsidR="001458CE" w:rsidRDefault="001458CE" w:rsidP="00B3512E">
            <w:pPr>
              <w:cnfStyle w:val="000000000000" w:firstRow="0" w:lastRow="0" w:firstColumn="0" w:lastColumn="0" w:oddVBand="0" w:evenVBand="0" w:oddHBand="0" w:evenHBand="0" w:firstRowFirstColumn="0" w:firstRowLastColumn="0" w:lastRowFirstColumn="0" w:lastRowLastColumn="0"/>
            </w:pPr>
            <w:r>
              <w:t>2</w:t>
            </w:r>
          </w:p>
        </w:tc>
        <w:tc>
          <w:tcPr>
            <w:tcW w:w="1826" w:type="dxa"/>
          </w:tcPr>
          <w:p w14:paraId="52A8EE4C" w14:textId="77777777" w:rsidR="001458CE" w:rsidRDefault="001458CE" w:rsidP="00B3512E">
            <w:pPr>
              <w:cnfStyle w:val="000000000000" w:firstRow="0" w:lastRow="0" w:firstColumn="0" w:lastColumn="0" w:oddVBand="0" w:evenVBand="0" w:oddHBand="0" w:evenHBand="0" w:firstRowFirstColumn="0" w:firstRowLastColumn="0" w:lastRowFirstColumn="0" w:lastRowLastColumn="0"/>
            </w:pPr>
            <w:r>
              <w:t>CP-2</w:t>
            </w:r>
          </w:p>
        </w:tc>
        <w:tc>
          <w:tcPr>
            <w:tcW w:w="1396" w:type="dxa"/>
          </w:tcPr>
          <w:p w14:paraId="35CAC223" w14:textId="77777777" w:rsidR="001458CE" w:rsidRDefault="001458CE" w:rsidP="00B3512E">
            <w:pPr>
              <w:cnfStyle w:val="000000000000" w:firstRow="0" w:lastRow="0" w:firstColumn="0" w:lastColumn="0" w:oddVBand="0" w:evenVBand="0" w:oddHBand="0" w:evenHBand="0" w:firstRowFirstColumn="0" w:firstRowLastColumn="0" w:lastRowFirstColumn="0" w:lastRowLastColumn="0"/>
            </w:pPr>
            <w:r>
              <w:t>B1</w:t>
            </w:r>
          </w:p>
        </w:tc>
        <w:tc>
          <w:tcPr>
            <w:tcW w:w="1372" w:type="dxa"/>
          </w:tcPr>
          <w:p w14:paraId="3E867B1A" w14:textId="77777777" w:rsidR="001458CE" w:rsidRDefault="001458CE" w:rsidP="00B3512E">
            <w:pPr>
              <w:cnfStyle w:val="000000000000" w:firstRow="0" w:lastRow="0" w:firstColumn="0" w:lastColumn="0" w:oddVBand="0" w:evenVBand="0" w:oddHBand="0" w:evenHBand="0" w:firstRowFirstColumn="0" w:firstRowLastColumn="0" w:lastRowFirstColumn="0" w:lastRowLastColumn="0"/>
            </w:pPr>
            <w:r>
              <w:t>20/05/2021</w:t>
            </w:r>
          </w:p>
        </w:tc>
        <w:tc>
          <w:tcPr>
            <w:tcW w:w="1278" w:type="dxa"/>
          </w:tcPr>
          <w:p w14:paraId="482D6BBD" w14:textId="77777777" w:rsidR="001458CE" w:rsidRDefault="001458CE" w:rsidP="00B3512E">
            <w:pPr>
              <w:cnfStyle w:val="000000000000" w:firstRow="0" w:lastRow="0" w:firstColumn="0" w:lastColumn="0" w:oddVBand="0" w:evenVBand="0" w:oddHBand="0" w:evenHBand="0" w:firstRowFirstColumn="0" w:firstRowLastColumn="0" w:lastRowFirstColumn="0" w:lastRowLastColumn="0"/>
            </w:pPr>
            <w:r>
              <w:t>&lt;today date&gt;</w:t>
            </w:r>
          </w:p>
        </w:tc>
        <w:tc>
          <w:tcPr>
            <w:tcW w:w="1082" w:type="dxa"/>
          </w:tcPr>
          <w:p w14:paraId="118AFC97" w14:textId="77777777" w:rsidR="001458CE" w:rsidRDefault="001458CE" w:rsidP="00B3512E">
            <w:pPr>
              <w:cnfStyle w:val="000000000000" w:firstRow="0" w:lastRow="0" w:firstColumn="0" w:lastColumn="0" w:oddVBand="0" w:evenVBand="0" w:oddHBand="0" w:evenHBand="0" w:firstRowFirstColumn="0" w:firstRowLastColumn="0" w:lastRowFirstColumn="0" w:lastRowLastColumn="0"/>
            </w:pPr>
            <w:r>
              <w:t>N</w:t>
            </w:r>
          </w:p>
        </w:tc>
      </w:tr>
      <w:tr w:rsidR="001458CE" w14:paraId="0FC74FC6" w14:textId="77777777" w:rsidTr="00B3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1F41C422" w14:textId="77777777" w:rsidR="001458CE" w:rsidRDefault="001458CE" w:rsidP="00B3512E">
            <w:r>
              <w:t>T2</w:t>
            </w:r>
          </w:p>
        </w:tc>
        <w:tc>
          <w:tcPr>
            <w:tcW w:w="1229" w:type="dxa"/>
          </w:tcPr>
          <w:p w14:paraId="390E1CC0" w14:textId="77777777" w:rsidR="001458CE" w:rsidRDefault="001458CE" w:rsidP="00B3512E">
            <w:pPr>
              <w:cnfStyle w:val="000000100000" w:firstRow="0" w:lastRow="0" w:firstColumn="0" w:lastColumn="0" w:oddVBand="0" w:evenVBand="0" w:oddHBand="1" w:evenHBand="0" w:firstRowFirstColumn="0" w:firstRowLastColumn="0" w:lastRowFirstColumn="0" w:lastRowLastColumn="0"/>
            </w:pPr>
            <w:r>
              <w:t>1</w:t>
            </w:r>
          </w:p>
        </w:tc>
        <w:tc>
          <w:tcPr>
            <w:tcW w:w="1826" w:type="dxa"/>
          </w:tcPr>
          <w:p w14:paraId="6D71C7C4" w14:textId="77777777" w:rsidR="001458CE" w:rsidRDefault="001458CE" w:rsidP="00B3512E">
            <w:pPr>
              <w:cnfStyle w:val="000000100000" w:firstRow="0" w:lastRow="0" w:firstColumn="0" w:lastColumn="0" w:oddVBand="0" w:evenVBand="0" w:oddHBand="1" w:evenHBand="0" w:firstRowFirstColumn="0" w:firstRowLastColumn="0" w:lastRowFirstColumn="0" w:lastRowLastColumn="0"/>
            </w:pPr>
            <w:r>
              <w:t>CP-1</w:t>
            </w:r>
          </w:p>
        </w:tc>
        <w:tc>
          <w:tcPr>
            <w:tcW w:w="1396" w:type="dxa"/>
          </w:tcPr>
          <w:p w14:paraId="41099820" w14:textId="77777777" w:rsidR="001458CE" w:rsidRDefault="001458CE" w:rsidP="00B3512E">
            <w:pPr>
              <w:cnfStyle w:val="000000100000" w:firstRow="0" w:lastRow="0" w:firstColumn="0" w:lastColumn="0" w:oddVBand="0" w:evenVBand="0" w:oddHBand="1" w:evenHBand="0" w:firstRowFirstColumn="0" w:firstRowLastColumn="0" w:lastRowFirstColumn="0" w:lastRowLastColumn="0"/>
            </w:pPr>
            <w:r>
              <w:t>B1</w:t>
            </w:r>
          </w:p>
        </w:tc>
        <w:tc>
          <w:tcPr>
            <w:tcW w:w="1372" w:type="dxa"/>
          </w:tcPr>
          <w:p w14:paraId="281DC916" w14:textId="77777777" w:rsidR="001458CE" w:rsidRDefault="001458CE" w:rsidP="00B3512E">
            <w:pPr>
              <w:cnfStyle w:val="000000100000" w:firstRow="0" w:lastRow="0" w:firstColumn="0" w:lastColumn="0" w:oddVBand="0" w:evenVBand="0" w:oddHBand="1" w:evenHBand="0" w:firstRowFirstColumn="0" w:firstRowLastColumn="0" w:lastRowFirstColumn="0" w:lastRowLastColumn="0"/>
            </w:pPr>
            <w:r>
              <w:t>20/05/2021</w:t>
            </w:r>
          </w:p>
        </w:tc>
        <w:tc>
          <w:tcPr>
            <w:tcW w:w="1278" w:type="dxa"/>
          </w:tcPr>
          <w:p w14:paraId="19B81315" w14:textId="77777777" w:rsidR="001458CE" w:rsidRDefault="001458CE" w:rsidP="00B3512E">
            <w:pPr>
              <w:cnfStyle w:val="000000100000" w:firstRow="0" w:lastRow="0" w:firstColumn="0" w:lastColumn="0" w:oddVBand="0" w:evenVBand="0" w:oddHBand="1" w:evenHBand="0" w:firstRowFirstColumn="0" w:firstRowLastColumn="0" w:lastRowFirstColumn="0" w:lastRowLastColumn="0"/>
            </w:pPr>
            <w:r>
              <w:t>14/03/2015</w:t>
            </w:r>
          </w:p>
        </w:tc>
        <w:tc>
          <w:tcPr>
            <w:tcW w:w="1082" w:type="dxa"/>
          </w:tcPr>
          <w:p w14:paraId="45C0C80C" w14:textId="77777777" w:rsidR="001458CE" w:rsidRDefault="001458CE" w:rsidP="00B3512E">
            <w:pPr>
              <w:cnfStyle w:val="000000100000" w:firstRow="0" w:lastRow="0" w:firstColumn="0" w:lastColumn="0" w:oddVBand="0" w:evenVBand="0" w:oddHBand="1" w:evenHBand="0" w:firstRowFirstColumn="0" w:firstRowLastColumn="0" w:lastRowFirstColumn="0" w:lastRowLastColumn="0"/>
            </w:pPr>
            <w:r>
              <w:t>N</w:t>
            </w:r>
          </w:p>
        </w:tc>
      </w:tr>
      <w:tr w:rsidR="001458CE" w14:paraId="781CFA78" w14:textId="77777777" w:rsidTr="00B3512E">
        <w:tc>
          <w:tcPr>
            <w:cnfStyle w:val="001000000000" w:firstRow="0" w:lastRow="0" w:firstColumn="1" w:lastColumn="0" w:oddVBand="0" w:evenVBand="0" w:oddHBand="0" w:evenHBand="0" w:firstRowFirstColumn="0" w:firstRowLastColumn="0" w:lastRowFirstColumn="0" w:lastRowLastColumn="0"/>
            <w:tcW w:w="1393" w:type="dxa"/>
          </w:tcPr>
          <w:p w14:paraId="6C4C297B" w14:textId="77777777" w:rsidR="001458CE" w:rsidRDefault="001458CE" w:rsidP="00B3512E">
            <w:r>
              <w:t>T3</w:t>
            </w:r>
          </w:p>
        </w:tc>
        <w:tc>
          <w:tcPr>
            <w:tcW w:w="1229" w:type="dxa"/>
          </w:tcPr>
          <w:p w14:paraId="40E0499F" w14:textId="77777777" w:rsidR="001458CE" w:rsidRDefault="001458CE" w:rsidP="00B3512E">
            <w:pPr>
              <w:cnfStyle w:val="000000000000" w:firstRow="0" w:lastRow="0" w:firstColumn="0" w:lastColumn="0" w:oddVBand="0" w:evenVBand="0" w:oddHBand="0" w:evenHBand="0" w:firstRowFirstColumn="0" w:firstRowLastColumn="0" w:lastRowFirstColumn="0" w:lastRowLastColumn="0"/>
            </w:pPr>
            <w:r>
              <w:t>3</w:t>
            </w:r>
          </w:p>
        </w:tc>
        <w:tc>
          <w:tcPr>
            <w:tcW w:w="1826" w:type="dxa"/>
          </w:tcPr>
          <w:p w14:paraId="77752F00" w14:textId="77777777" w:rsidR="001458CE" w:rsidRDefault="001458CE" w:rsidP="00B3512E">
            <w:pPr>
              <w:cnfStyle w:val="000000000000" w:firstRow="0" w:lastRow="0" w:firstColumn="0" w:lastColumn="0" w:oddVBand="0" w:evenVBand="0" w:oddHBand="0" w:evenHBand="0" w:firstRowFirstColumn="0" w:firstRowLastColumn="0" w:lastRowFirstColumn="0" w:lastRowLastColumn="0"/>
            </w:pPr>
            <w:r>
              <w:t>CP-3</w:t>
            </w:r>
          </w:p>
        </w:tc>
        <w:tc>
          <w:tcPr>
            <w:tcW w:w="1396" w:type="dxa"/>
          </w:tcPr>
          <w:p w14:paraId="659915D3" w14:textId="77777777" w:rsidR="001458CE" w:rsidRDefault="001458CE" w:rsidP="00B3512E">
            <w:pPr>
              <w:cnfStyle w:val="000000000000" w:firstRow="0" w:lastRow="0" w:firstColumn="0" w:lastColumn="0" w:oddVBand="0" w:evenVBand="0" w:oddHBand="0" w:evenHBand="0" w:firstRowFirstColumn="0" w:firstRowLastColumn="0" w:lastRowFirstColumn="0" w:lastRowLastColumn="0"/>
            </w:pPr>
            <w:r>
              <w:t>B2</w:t>
            </w:r>
          </w:p>
        </w:tc>
        <w:tc>
          <w:tcPr>
            <w:tcW w:w="1372" w:type="dxa"/>
          </w:tcPr>
          <w:p w14:paraId="3CE71F30" w14:textId="77777777" w:rsidR="001458CE" w:rsidRDefault="001458CE" w:rsidP="00B3512E">
            <w:pPr>
              <w:cnfStyle w:val="000000000000" w:firstRow="0" w:lastRow="0" w:firstColumn="0" w:lastColumn="0" w:oddVBand="0" w:evenVBand="0" w:oddHBand="0" w:evenHBand="0" w:firstRowFirstColumn="0" w:firstRowLastColumn="0" w:lastRowFirstColumn="0" w:lastRowLastColumn="0"/>
            </w:pPr>
            <w:r>
              <w:t>20/05/2014</w:t>
            </w:r>
          </w:p>
        </w:tc>
        <w:tc>
          <w:tcPr>
            <w:tcW w:w="1278" w:type="dxa"/>
          </w:tcPr>
          <w:p w14:paraId="09A43E9F" w14:textId="77777777" w:rsidR="001458CE" w:rsidRDefault="001458CE" w:rsidP="00B3512E">
            <w:pPr>
              <w:cnfStyle w:val="000000000000" w:firstRow="0" w:lastRow="0" w:firstColumn="0" w:lastColumn="0" w:oddVBand="0" w:evenVBand="0" w:oddHBand="0" w:evenHBand="0" w:firstRowFirstColumn="0" w:firstRowLastColumn="0" w:lastRowFirstColumn="0" w:lastRowLastColumn="0"/>
            </w:pPr>
            <w:r>
              <w:t>&lt;today date&gt;</w:t>
            </w:r>
          </w:p>
        </w:tc>
        <w:tc>
          <w:tcPr>
            <w:tcW w:w="1082" w:type="dxa"/>
          </w:tcPr>
          <w:p w14:paraId="7D03067E" w14:textId="77777777" w:rsidR="001458CE" w:rsidRDefault="001458CE" w:rsidP="00B3512E">
            <w:pPr>
              <w:cnfStyle w:val="000000000000" w:firstRow="0" w:lastRow="0" w:firstColumn="0" w:lastColumn="0" w:oddVBand="0" w:evenVBand="0" w:oddHBand="0" w:evenHBand="0" w:firstRowFirstColumn="0" w:firstRowLastColumn="0" w:lastRowFirstColumn="0" w:lastRowLastColumn="0"/>
            </w:pPr>
            <w:r>
              <w:t>Y</w:t>
            </w:r>
          </w:p>
        </w:tc>
      </w:tr>
    </w:tbl>
    <w:p w14:paraId="5C490C9C" w14:textId="77777777" w:rsidR="001458CE" w:rsidRDefault="001458CE" w:rsidP="001458CE"/>
    <w:p w14:paraId="6A8C3ED9" w14:textId="416116EA" w:rsidR="001458CE" w:rsidRDefault="001458CE" w:rsidP="001458CE"/>
    <w:p w14:paraId="0462232A" w14:textId="33520EC6" w:rsidR="001458CE" w:rsidRDefault="001458CE" w:rsidP="001458CE">
      <w:r>
        <w:t>You would be required to include following validations in the program.</w:t>
      </w:r>
    </w:p>
    <w:p w14:paraId="6E0D9C84" w14:textId="77777777" w:rsidR="001458CE" w:rsidRDefault="001458CE" w:rsidP="001458CE"/>
    <w:p w14:paraId="43EBB030" w14:textId="77777777" w:rsidR="001458CE" w:rsidRDefault="001458CE" w:rsidP="001458CE">
      <w:pPr>
        <w:pStyle w:val="ListParagraph"/>
        <w:numPr>
          <w:ilvl w:val="0"/>
          <w:numId w:val="10"/>
        </w:numPr>
        <w:spacing w:after="200" w:line="276" w:lineRule="auto"/>
        <w:contextualSpacing/>
      </w:pPr>
      <w:r>
        <w:t>During transmission if the lower version is being received by the store it will reject the trade and throw an exception. If the version is same it will override the existing record.</w:t>
      </w:r>
    </w:p>
    <w:p w14:paraId="43D3088A" w14:textId="77777777" w:rsidR="001458CE" w:rsidRDefault="001458CE" w:rsidP="001458CE">
      <w:pPr>
        <w:pStyle w:val="ListParagraph"/>
        <w:numPr>
          <w:ilvl w:val="0"/>
          <w:numId w:val="10"/>
        </w:numPr>
        <w:spacing w:after="200" w:line="276" w:lineRule="auto"/>
        <w:contextualSpacing/>
      </w:pPr>
      <w:r>
        <w:t>Store should not allow the trade which has less maturity date then today date.</w:t>
      </w:r>
    </w:p>
    <w:p w14:paraId="11FB6D94" w14:textId="77777777" w:rsidR="001458CE" w:rsidRDefault="001458CE" w:rsidP="001458CE">
      <w:pPr>
        <w:pStyle w:val="ListParagraph"/>
        <w:numPr>
          <w:ilvl w:val="0"/>
          <w:numId w:val="10"/>
        </w:numPr>
        <w:spacing w:after="200" w:line="276" w:lineRule="auto"/>
        <w:contextualSpacing/>
      </w:pPr>
      <w:r>
        <w:t>Store should automatically update the expire flag if in a store the trade crosses the maturity date.</w:t>
      </w:r>
    </w:p>
    <w:p w14:paraId="44B8E626" w14:textId="1B3A64F3" w:rsidR="001458CE" w:rsidRDefault="001458CE" w:rsidP="001458CE"/>
    <w:p w14:paraId="2A3F6E75" w14:textId="5E7D5079" w:rsidR="001458CE" w:rsidRDefault="001458CE" w:rsidP="001458CE"/>
    <w:p w14:paraId="08852739" w14:textId="773E7372" w:rsidR="001458CE" w:rsidRDefault="001458CE" w:rsidP="001458CE"/>
    <w:p w14:paraId="11B4C0D7" w14:textId="23DF142B" w:rsidR="001458CE" w:rsidRDefault="001458CE" w:rsidP="001458CE"/>
    <w:p w14:paraId="4DB3DC15" w14:textId="04814F23" w:rsidR="001458CE" w:rsidRDefault="001458CE" w:rsidP="001458CE"/>
    <w:p w14:paraId="6FC5B2AD" w14:textId="0E648333" w:rsidR="003E280D" w:rsidRDefault="003E280D" w:rsidP="001458CE"/>
    <w:p w14:paraId="426B24E7" w14:textId="401579BB" w:rsidR="003E280D" w:rsidRDefault="003E280D" w:rsidP="001458CE"/>
    <w:p w14:paraId="12EBD90C" w14:textId="7CF25A3A" w:rsidR="003E280D" w:rsidRDefault="003E280D" w:rsidP="001458CE"/>
    <w:p w14:paraId="787C5E19" w14:textId="5632EF2D" w:rsidR="003E280D" w:rsidRDefault="003E280D" w:rsidP="001458CE"/>
    <w:p w14:paraId="7B0E6231" w14:textId="71D9F1A0" w:rsidR="003E280D" w:rsidRDefault="003E280D" w:rsidP="001458CE"/>
    <w:p w14:paraId="511782D5" w14:textId="0E02FB06" w:rsidR="003E280D" w:rsidRDefault="003E280D" w:rsidP="001458CE"/>
    <w:p w14:paraId="2364E043" w14:textId="6FFC1DF6" w:rsidR="003E280D" w:rsidRDefault="003E280D" w:rsidP="001458CE"/>
    <w:p w14:paraId="36166C57" w14:textId="154716C1" w:rsidR="003E280D" w:rsidRDefault="003E280D" w:rsidP="001458CE"/>
    <w:p w14:paraId="6340B916" w14:textId="77777777" w:rsidR="003E280D" w:rsidRDefault="003E280D" w:rsidP="001458CE"/>
    <w:p w14:paraId="0CBFFAA0" w14:textId="77777777" w:rsidR="001458CE" w:rsidRDefault="001458CE" w:rsidP="001458CE">
      <w:pPr>
        <w:rPr>
          <w:b/>
          <w:bCs/>
          <w:color w:val="548DD4" w:themeColor="text2" w:themeTint="99"/>
        </w:rPr>
      </w:pPr>
      <w:r w:rsidRPr="00621660">
        <w:rPr>
          <w:b/>
          <w:bCs/>
          <w:color w:val="548DD4" w:themeColor="text2" w:themeTint="99"/>
          <w:sz w:val="28"/>
          <w:szCs w:val="28"/>
        </w:rPr>
        <w:lastRenderedPageBreak/>
        <w:t>FAQ's</w:t>
      </w:r>
      <w:r w:rsidRPr="00621660">
        <w:rPr>
          <w:b/>
          <w:bCs/>
          <w:color w:val="548DD4" w:themeColor="text2" w:themeTint="99"/>
          <w:sz w:val="28"/>
          <w:szCs w:val="28"/>
        </w:rPr>
        <w:br/>
      </w:r>
      <w:r w:rsidRPr="00621660">
        <w:rPr>
          <w:b/>
          <w:bCs/>
          <w:color w:val="548DD4" w:themeColor="text2" w:themeTint="99"/>
        </w:rPr>
        <w:t>Can I use build management tool, is it mandatory?</w:t>
      </w:r>
    </w:p>
    <w:p w14:paraId="3BFE969B" w14:textId="6C8FC0B2" w:rsidR="001458CE" w:rsidRDefault="001458CE" w:rsidP="001458CE">
      <w:r>
        <w:t>Build management tool is not mandatory, but preference is that you should use any one of the build management tool (Gradle, Maven or Ant). This helps to build the code offline on interviewer’s machine, without worrying about any dependencies.</w:t>
      </w:r>
    </w:p>
    <w:p w14:paraId="61E04CDF" w14:textId="74F1E98A" w:rsidR="00E910D5" w:rsidRDefault="00E910D5" w:rsidP="001458CE"/>
    <w:p w14:paraId="7F994DDD" w14:textId="77777777" w:rsidR="00E910D5" w:rsidRDefault="00E910D5" w:rsidP="001458CE"/>
    <w:p w14:paraId="30E480EA" w14:textId="77777777" w:rsidR="001458CE" w:rsidRPr="00621660" w:rsidRDefault="001458CE" w:rsidP="001458CE">
      <w:pPr>
        <w:rPr>
          <w:b/>
          <w:bCs/>
          <w:color w:val="548DD4" w:themeColor="text2" w:themeTint="99"/>
        </w:rPr>
      </w:pPr>
      <w:r w:rsidRPr="00621660">
        <w:rPr>
          <w:b/>
          <w:bCs/>
          <w:color w:val="548DD4" w:themeColor="text2" w:themeTint="99"/>
        </w:rPr>
        <w:t>How can I share the code with interviewer?</w:t>
      </w:r>
    </w:p>
    <w:p w14:paraId="49326B39" w14:textId="77777777" w:rsidR="001458CE" w:rsidRDefault="001458CE" w:rsidP="001458CE">
      <w:r>
        <w:t xml:space="preserve">1. In case you are going through offline code pairing session (asynchronous) i.e. you get the assignment from resourcing team 2 days before, then preferred option is to commit the code in your </w:t>
      </w:r>
      <w:r>
        <w:rPr>
          <w:b/>
          <w:bCs/>
        </w:rPr>
        <w:t>GitHub</w:t>
      </w:r>
      <w:r>
        <w:t xml:space="preserve"> repository. Make the repository public in read only mode and share it with resourcing team. Interviewer will offline asses the code and at the time of discussion with discuss with you.</w:t>
      </w:r>
    </w:p>
    <w:p w14:paraId="2E4837DC" w14:textId="3AD1E13B" w:rsidR="001458CE" w:rsidRDefault="001458CE" w:rsidP="001458CE">
      <w:r>
        <w:t>2. In case you are coming to office premises for code pairing round (synchronous</w:t>
      </w:r>
      <w:r w:rsidR="00E910D5">
        <w:t>),</w:t>
      </w:r>
      <w:r>
        <w:t xml:space="preserve"> then interviewer will be sitting with you for code pairing session.</w:t>
      </w:r>
    </w:p>
    <w:p w14:paraId="20D90733" w14:textId="77777777" w:rsidR="00E910D5" w:rsidRDefault="00E910D5" w:rsidP="001458CE"/>
    <w:p w14:paraId="2393B7B5" w14:textId="77777777" w:rsidR="001458CE" w:rsidRPr="00621660" w:rsidRDefault="001458CE" w:rsidP="001458CE">
      <w:pPr>
        <w:rPr>
          <w:b/>
          <w:bCs/>
          <w:color w:val="548DD4" w:themeColor="text2" w:themeTint="99"/>
        </w:rPr>
      </w:pPr>
      <w:r w:rsidRPr="00621660">
        <w:rPr>
          <w:b/>
          <w:bCs/>
          <w:color w:val="548DD4" w:themeColor="text2" w:themeTint="99"/>
        </w:rPr>
        <w:t>In case I am not able to solve the whole problem, will I be rejected?</w:t>
      </w:r>
    </w:p>
    <w:p w14:paraId="74FB6AD9" w14:textId="40F5E121" w:rsidR="001458CE" w:rsidRDefault="001458CE" w:rsidP="001458CE">
      <w:r>
        <w:t>There is no right or wrong answer, and we are not looking for 100% right solution or perfect design. We are here to assess the thought process, the design pattern you use in your code, how you think about the problem statement etc. The only condition is that whatever the code you are committing should be in working condition either it contains all the feature or not is not mandatory.</w:t>
      </w:r>
    </w:p>
    <w:p w14:paraId="33CA9245" w14:textId="77777777" w:rsidR="00E910D5" w:rsidRDefault="00E910D5" w:rsidP="001458CE"/>
    <w:p w14:paraId="6C3F0DB3" w14:textId="77777777" w:rsidR="001458CE" w:rsidRPr="00621660" w:rsidRDefault="001458CE" w:rsidP="001458CE">
      <w:pPr>
        <w:rPr>
          <w:b/>
          <w:bCs/>
          <w:color w:val="548DD4" w:themeColor="text2" w:themeTint="99"/>
        </w:rPr>
      </w:pPr>
      <w:r w:rsidRPr="00621660">
        <w:rPr>
          <w:b/>
          <w:bCs/>
          <w:color w:val="548DD4" w:themeColor="text2" w:themeTint="99"/>
        </w:rPr>
        <w:t>Can I use open source framework (spring-boot) etc.?</w:t>
      </w:r>
    </w:p>
    <w:p w14:paraId="49FD8A6E" w14:textId="7D5A2E64" w:rsidR="001458CE" w:rsidRDefault="001458CE" w:rsidP="001458CE">
      <w:r>
        <w:t>Yes, it’s absolutely fine to use any open source framework, but please do ensure that with any framework you use proper build management tool (maven, Gradle) and it runs properly.</w:t>
      </w:r>
    </w:p>
    <w:p w14:paraId="07B29D8E" w14:textId="77777777" w:rsidR="00E910D5" w:rsidRDefault="00E910D5" w:rsidP="001458CE"/>
    <w:p w14:paraId="1EB48849" w14:textId="77777777" w:rsidR="001458CE" w:rsidRPr="00621660" w:rsidRDefault="001458CE" w:rsidP="001458CE">
      <w:pPr>
        <w:rPr>
          <w:b/>
          <w:bCs/>
          <w:color w:val="548DD4" w:themeColor="text2" w:themeTint="99"/>
        </w:rPr>
      </w:pPr>
      <w:r w:rsidRPr="00621660">
        <w:rPr>
          <w:b/>
          <w:bCs/>
          <w:color w:val="548DD4" w:themeColor="text2" w:themeTint="99"/>
        </w:rPr>
        <w:t>Do I really need to follow TDD?</w:t>
      </w:r>
    </w:p>
    <w:p w14:paraId="0EDD28B2" w14:textId="6A53015D" w:rsidR="001458CE" w:rsidRDefault="001458CE" w:rsidP="001458CE">
      <w:r>
        <w:t>The preferred option is to follow TDD. Your code should evolve with Red-Green-Refactor concept. In case you have not done TDD in past but writing test (JUnit) cases are mandatory.  What-ever the code you are writing should be properly covered with the Unit Test Cases or Integration test cases. Interviewer will be first checking the test cases to review the code.</w:t>
      </w:r>
    </w:p>
    <w:p w14:paraId="0D683025" w14:textId="77777777" w:rsidR="00E910D5" w:rsidRDefault="00E910D5" w:rsidP="001458CE"/>
    <w:p w14:paraId="556EF5C7" w14:textId="77777777" w:rsidR="001458CE" w:rsidRPr="00621660" w:rsidRDefault="001458CE" w:rsidP="001458CE">
      <w:pPr>
        <w:rPr>
          <w:b/>
          <w:bCs/>
          <w:color w:val="548DD4" w:themeColor="text2" w:themeTint="99"/>
        </w:rPr>
      </w:pPr>
      <w:r w:rsidRPr="00621660">
        <w:rPr>
          <w:b/>
          <w:bCs/>
          <w:color w:val="548DD4" w:themeColor="text2" w:themeTint="99"/>
        </w:rPr>
        <w:t>Can I use any database or cache in this assignment?</w:t>
      </w:r>
    </w:p>
    <w:p w14:paraId="1CD7A737" w14:textId="710BA95F" w:rsidR="001458CE" w:rsidRDefault="001458CE" w:rsidP="001458CE">
      <w:r>
        <w:t>You are open to use any database or cache, but remember it’s a test assignment not a project. Keeping technology stack simple will be helpful to build the code and will be self-explanatory.</w:t>
      </w:r>
    </w:p>
    <w:p w14:paraId="676D889C" w14:textId="77777777" w:rsidR="00E910D5" w:rsidRDefault="00E910D5" w:rsidP="001458CE"/>
    <w:p w14:paraId="1836AD3E" w14:textId="77777777" w:rsidR="001458CE" w:rsidRPr="00621660" w:rsidRDefault="001458CE" w:rsidP="001458CE">
      <w:pPr>
        <w:rPr>
          <w:b/>
          <w:bCs/>
          <w:color w:val="548DD4" w:themeColor="text2" w:themeTint="99"/>
        </w:rPr>
      </w:pPr>
      <w:r w:rsidRPr="00621660">
        <w:rPr>
          <w:b/>
          <w:bCs/>
          <w:color w:val="548DD4" w:themeColor="text2" w:themeTint="99"/>
        </w:rPr>
        <w:t>Do I need to use CheckStyle or PMD in this assignment?</w:t>
      </w:r>
    </w:p>
    <w:p w14:paraId="04A0E936" w14:textId="77777777" w:rsidR="001458CE" w:rsidRDefault="001458CE" w:rsidP="001458CE">
      <w:r>
        <w:t>Absolutely your choice, there is no such preference. The code should be neat and self-documented with class names and method names.</w:t>
      </w:r>
    </w:p>
    <w:p w14:paraId="2C1F6D3F" w14:textId="77777777" w:rsidR="001458CE" w:rsidRDefault="001458CE" w:rsidP="001458CE"/>
    <w:p w14:paraId="4CAEDF4E" w14:textId="77777777" w:rsidR="001458CE" w:rsidRPr="00621660" w:rsidRDefault="001458CE" w:rsidP="001458CE">
      <w:pPr>
        <w:rPr>
          <w:color w:val="548DD4" w:themeColor="text2" w:themeTint="99"/>
        </w:rPr>
      </w:pPr>
      <w:r w:rsidRPr="00621660">
        <w:rPr>
          <w:b/>
          <w:bCs/>
          <w:color w:val="548DD4" w:themeColor="text2" w:themeTint="99"/>
        </w:rPr>
        <w:t>How long I need to spend with Interviewer for reviewing or pairing the code?</w:t>
      </w:r>
    </w:p>
    <w:p w14:paraId="6BB98FDF" w14:textId="77777777" w:rsidR="001458CE" w:rsidRDefault="001458CE" w:rsidP="001458CE">
      <w:r>
        <w:t xml:space="preserve">If it’s an offline submission of the code Interviewer will </w:t>
      </w:r>
      <w:r w:rsidRPr="00621660">
        <w:rPr>
          <w:b/>
        </w:rPr>
        <w:t>spend 60 min to 90 min</w:t>
      </w:r>
      <w:r>
        <w:t xml:space="preserve"> to review the code on phone or skype or any communication channel with the candidate</w:t>
      </w:r>
    </w:p>
    <w:p w14:paraId="48D1445D" w14:textId="77777777" w:rsidR="001458CE" w:rsidRDefault="001458CE" w:rsidP="001458CE">
      <w:r>
        <w:t xml:space="preserve">If its code pairing round Interviewer will be spending </w:t>
      </w:r>
      <w:r w:rsidRPr="00621660">
        <w:rPr>
          <w:b/>
        </w:rPr>
        <w:t>90 to 120 min</w:t>
      </w:r>
      <w:r>
        <w:t xml:space="preserve"> with the candidate and will be cutting code together.</w:t>
      </w:r>
    </w:p>
    <w:p w14:paraId="3F5DE3EA" w14:textId="3FAA8BBF" w:rsidR="001458CE" w:rsidRPr="001458CE" w:rsidRDefault="001458CE" w:rsidP="001458CE"/>
    <w:sectPr w:rsidR="001458CE" w:rsidRPr="001458CE" w:rsidSect="00A82024">
      <w:headerReference w:type="default" r:id="rId12"/>
      <w:footerReference w:type="even" r:id="rId13"/>
      <w:footerReference w:type="default" r:id="rId14"/>
      <w:footerReference w:type="first" r:id="rId15"/>
      <w:type w:val="continuous"/>
      <w:pgSz w:w="11906" w:h="16838" w:code="9"/>
      <w:pgMar w:top="1440" w:right="709" w:bottom="1440" w:left="539" w:header="567" w:footer="3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8EF578" w14:textId="77777777" w:rsidR="00471A9A" w:rsidRDefault="00471A9A">
      <w:r>
        <w:separator/>
      </w:r>
    </w:p>
  </w:endnote>
  <w:endnote w:type="continuationSeparator" w:id="0">
    <w:p w14:paraId="6758153B" w14:textId="77777777" w:rsidR="00471A9A" w:rsidRDefault="00471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rclays Sans">
    <w:altName w:val="Cambria Math"/>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xpert Sans Light">
    <w:altName w:val="Malgun Gothic"/>
    <w:panose1 w:val="020B04030301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Expert Sans">
    <w:altName w:val="Malgun Gothic"/>
    <w:charset w:val="4D"/>
    <w:family w:val="swiss"/>
    <w:pitch w:val="variable"/>
    <w:sig w:usb0="00000003" w:usb1="00000000" w:usb2="00000000" w:usb3="00000000" w:csb0="00000001" w:csb1="00000000"/>
  </w:font>
  <w:font w:name="Expert Sans Regular">
    <w:altName w:val="Malgun Gothic"/>
    <w:panose1 w:val="020B05030301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4336F" w14:textId="77777777" w:rsidR="00006A23" w:rsidRPr="00A52008" w:rsidRDefault="006F09E4" w:rsidP="00A52008">
    <w:pPr>
      <w:pStyle w:val="Footer"/>
      <w:jc w:val="center"/>
    </w:pPr>
    <w:r>
      <w:rPr>
        <w:rFonts w:ascii="Expert Sans Regular" w:hAnsi="Expert Sans Regular"/>
        <w:color w:val="000000"/>
        <w:sz w:val="20"/>
      </w:rPr>
      <w:fldChar w:fldCharType="begin" w:fldLock="1"/>
    </w:r>
    <w:r>
      <w:rPr>
        <w:rFonts w:ascii="Expert Sans Regular" w:hAnsi="Expert Sans Regular"/>
        <w:color w:val="000000"/>
        <w:sz w:val="20"/>
      </w:rPr>
      <w:instrText xml:space="preserve"> DOCPROPERTY bjFooterEvenPageDocProperty \* MERGEFORMAT </w:instrText>
    </w:r>
    <w:r>
      <w:rPr>
        <w:rFonts w:ascii="Expert Sans Regular" w:hAnsi="Expert Sans Regular"/>
        <w:color w:val="000000"/>
        <w:sz w:val="20"/>
      </w:rPr>
      <w:fldChar w:fldCharType="separate"/>
    </w:r>
    <w:r w:rsidR="00006A23" w:rsidRPr="00A52008">
      <w:rPr>
        <w:rFonts w:ascii="Expert Sans Regular" w:hAnsi="Expert Sans Regular"/>
        <w:color w:val="000000"/>
        <w:sz w:val="20"/>
      </w:rPr>
      <w:t xml:space="preserve"> Internal Only</w:t>
    </w:r>
    <w:r>
      <w:rPr>
        <w:rFonts w:ascii="Expert Sans Regular" w:hAnsi="Expert Sans Regular"/>
        <w:color w:val="000000"/>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19B63" w14:textId="5D3A7C37" w:rsidR="00006A23" w:rsidRPr="001458CE" w:rsidRDefault="001458CE" w:rsidP="001458CE">
    <w:pPr>
      <w:pStyle w:val="Footer"/>
    </w:pPr>
    <w:r>
      <w:rPr>
        <w:noProof/>
      </w:rPr>
      <mc:AlternateContent>
        <mc:Choice Requires="wps">
          <w:drawing>
            <wp:anchor distT="0" distB="0" distL="114300" distR="114300" simplePos="0" relativeHeight="251659264" behindDoc="0" locked="0" layoutInCell="0" allowOverlap="1" wp14:anchorId="27BC36A1" wp14:editId="73803E40">
              <wp:simplePos x="0" y="0"/>
              <wp:positionH relativeFrom="page">
                <wp:posOffset>0</wp:posOffset>
              </wp:positionH>
              <wp:positionV relativeFrom="page">
                <wp:posOffset>10234930</wp:posOffset>
              </wp:positionV>
              <wp:extent cx="7560310" cy="266700"/>
              <wp:effectExtent l="0" t="0" r="0" b="0"/>
              <wp:wrapNone/>
              <wp:docPr id="6" name="MSIPCM4e1e4ebaa6ec87a2dfa023f6" descr="{&quot;HashCode&quot;:1697053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1B68950" w14:textId="701EC679" w:rsidR="001458CE" w:rsidRPr="001458CE" w:rsidRDefault="001458CE" w:rsidP="001458CE">
                          <w:pPr>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7BC36A1" id="_x0000_t202" coordsize="21600,21600" o:spt="202" path="m,l,21600r21600,l21600,xe">
              <v:stroke joinstyle="miter"/>
              <v:path gradientshapeok="t" o:connecttype="rect"/>
            </v:shapetype>
            <v:shape id="MSIPCM4e1e4ebaa6ec87a2dfa023f6" o:spid="_x0000_s1026" type="#_x0000_t202" alt="{&quot;HashCode&quot;:169705304,&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" o:allowincell="f" filled="f" stroked="f" strokeweight=".5pt">
              <v:fill o:detectmouseclick="t"/>
              <v:textbox inset=",0,,0">
                <w:txbxContent>
                  <w:p w14:paraId="61B68950" w14:textId="701EC679" w:rsidR="001458CE" w:rsidRPr="001458CE" w:rsidRDefault="001458CE" w:rsidP="001458CE">
                    <w:pPr>
                      <w:jc w:val="center"/>
                      <w:rPr>
                        <w:rFonts w:ascii="Calibri" w:hAnsi="Calibri" w:cs="Calibri"/>
                        <w:color w:val="000000"/>
                        <w:sz w:val="20"/>
                      </w:rPr>
                    </w:pPr>
                  </w:p>
                </w:txbxContent>
              </v:textbox>
              <w10:wrap anchorx="page" anchory="page"/>
            </v:shape>
          </w:pict>
        </mc:Fallback>
      </mc:AlternateContent>
    </w:r>
    <w:r w:rsidR="00006A23" w:rsidRPr="001458CE">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9B86E" w14:textId="77777777" w:rsidR="00006A23" w:rsidRPr="00A52008" w:rsidRDefault="006F09E4" w:rsidP="00A52008">
    <w:pPr>
      <w:pStyle w:val="Footer"/>
      <w:jc w:val="center"/>
    </w:pPr>
    <w:r>
      <w:rPr>
        <w:rFonts w:ascii="Expert Sans Regular" w:hAnsi="Expert Sans Regular"/>
        <w:color w:val="000000"/>
        <w:sz w:val="20"/>
      </w:rPr>
      <w:fldChar w:fldCharType="begin" w:fldLock="1"/>
    </w:r>
    <w:r>
      <w:rPr>
        <w:rFonts w:ascii="Expert Sans Regular" w:hAnsi="Expert Sans Regular"/>
        <w:color w:val="000000"/>
        <w:sz w:val="20"/>
      </w:rPr>
      <w:instrText xml:space="preserve"> DOCPROPERTY bjFooterFirstPageDocProperty \* MERGEFORMAT </w:instrText>
    </w:r>
    <w:r>
      <w:rPr>
        <w:rFonts w:ascii="Expert Sans Regular" w:hAnsi="Expert Sans Regular"/>
        <w:color w:val="000000"/>
        <w:sz w:val="20"/>
      </w:rPr>
      <w:fldChar w:fldCharType="separate"/>
    </w:r>
    <w:r w:rsidR="00006A23" w:rsidRPr="00A52008">
      <w:rPr>
        <w:rFonts w:ascii="Expert Sans Regular" w:hAnsi="Expert Sans Regular"/>
        <w:color w:val="000000"/>
        <w:sz w:val="20"/>
      </w:rPr>
      <w:t xml:space="preserve"> Internal Only</w:t>
    </w:r>
    <w:r>
      <w:rPr>
        <w:rFonts w:ascii="Expert Sans Regular" w:hAnsi="Expert Sans Regular"/>
        <w:color w:val="00000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9980BC" w14:textId="77777777" w:rsidR="00471A9A" w:rsidRDefault="00471A9A">
      <w:r>
        <w:separator/>
      </w:r>
    </w:p>
  </w:footnote>
  <w:footnote w:type="continuationSeparator" w:id="0">
    <w:p w14:paraId="18677AF8" w14:textId="77777777" w:rsidR="00471A9A" w:rsidRDefault="00471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229BC" w14:textId="77777777" w:rsidR="00006A23" w:rsidRPr="004F2417" w:rsidRDefault="00006A23" w:rsidP="00E6553A">
    <w:pPr>
      <w:pStyle w:val="Header"/>
      <w:ind w:left="709" w:hanging="567"/>
      <w:rPr>
        <w:b/>
        <w:bCs/>
      </w:rPr>
    </w:pPr>
    <w:r>
      <w:rPr>
        <w:noProof/>
      </w:rPr>
      <w:drawing>
        <wp:inline distT="0" distB="0" distL="0" distR="0" wp14:anchorId="71CF07FE" wp14:editId="2E7294E2">
          <wp:extent cx="1752600" cy="314325"/>
          <wp:effectExtent l="19050" t="0" r="0" b="0"/>
          <wp:docPr id="1" name="Picture 1" descr="Bar_Flat_1C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_Flat_1C_V"/>
                  <pic:cNvPicPr>
                    <a:picLocks noChangeAspect="1" noChangeArrowheads="1"/>
                  </pic:cNvPicPr>
                </pic:nvPicPr>
                <pic:blipFill>
                  <a:blip r:embed="rId1"/>
                  <a:srcRect/>
                  <a:stretch>
                    <a:fillRect/>
                  </a:stretch>
                </pic:blipFill>
                <pic:spPr bwMode="auto">
                  <a:xfrm>
                    <a:off x="0" y="0"/>
                    <a:ext cx="1752600" cy="314325"/>
                  </a:xfrm>
                  <a:prstGeom prst="rect">
                    <a:avLst/>
                  </a:prstGeom>
                  <a:noFill/>
                  <a:ln w="9525">
                    <a:noFill/>
                    <a:miter lim="800000"/>
                    <a:headEnd/>
                    <a:tailEnd/>
                  </a:ln>
                </pic:spPr>
              </pic:pic>
            </a:graphicData>
          </a:graphic>
        </wp:inline>
      </w:drawing>
    </w:r>
  </w:p>
  <w:p w14:paraId="4547E24B" w14:textId="77777777" w:rsidR="00006A23" w:rsidRDefault="00006A23">
    <w:pPr>
      <w:pStyle w:val="Header"/>
    </w:pPr>
  </w:p>
  <w:p w14:paraId="71C13EA5" w14:textId="77777777" w:rsidR="00006A23" w:rsidRDefault="00006A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63C10"/>
    <w:multiLevelType w:val="hybridMultilevel"/>
    <w:tmpl w:val="F8C68D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334E4D"/>
    <w:multiLevelType w:val="hybridMultilevel"/>
    <w:tmpl w:val="E8BE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45FB5"/>
    <w:multiLevelType w:val="hybridMultilevel"/>
    <w:tmpl w:val="D952A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AC2112D"/>
    <w:multiLevelType w:val="hybridMultilevel"/>
    <w:tmpl w:val="5532C5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9B55FC"/>
    <w:multiLevelType w:val="hybridMultilevel"/>
    <w:tmpl w:val="FA24C420"/>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15:restartNumberingAfterBreak="0">
    <w:nsid w:val="55B11E06"/>
    <w:multiLevelType w:val="hybridMultilevel"/>
    <w:tmpl w:val="BD0613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D94A32"/>
    <w:multiLevelType w:val="hybridMultilevel"/>
    <w:tmpl w:val="A1E2E762"/>
    <w:lvl w:ilvl="0" w:tplc="362A7784">
      <w:numFmt w:val="bullet"/>
      <w:lvlText w:val="-"/>
      <w:lvlJc w:val="left"/>
      <w:pPr>
        <w:ind w:left="720" w:hanging="360"/>
      </w:pPr>
      <w:rPr>
        <w:rFonts w:ascii="Barclays Sans" w:eastAsia="Cambria" w:hAnsi="Barclays San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690004F2"/>
    <w:multiLevelType w:val="multilevel"/>
    <w:tmpl w:val="DE92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539EE"/>
    <w:multiLevelType w:val="hybridMultilevel"/>
    <w:tmpl w:val="36CED484"/>
    <w:lvl w:ilvl="0" w:tplc="7B640864">
      <w:start w:val="1"/>
      <w:numFmt w:val="decimal"/>
      <w:lvlText w:val="%1"/>
      <w:lvlJc w:val="left"/>
      <w:pPr>
        <w:ind w:left="720" w:hanging="360"/>
      </w:pPr>
      <w:rPr>
        <w:rFonts w:hint="default"/>
        <w:b w:val="0"/>
        <w:i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7C2DAB"/>
    <w:multiLevelType w:val="hybridMultilevel"/>
    <w:tmpl w:val="049E8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8"/>
  </w:num>
  <w:num w:numId="3">
    <w:abstractNumId w:val="6"/>
  </w:num>
  <w:num w:numId="4">
    <w:abstractNumId w:val="2"/>
  </w:num>
  <w:num w:numId="5">
    <w:abstractNumId w:val="9"/>
  </w:num>
  <w:num w:numId="6">
    <w:abstractNumId w:val="3"/>
  </w:num>
  <w:num w:numId="7">
    <w:abstractNumId w:val="4"/>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026"/>
    <w:rsid w:val="00002EC8"/>
    <w:rsid w:val="00006A23"/>
    <w:rsid w:val="00006E69"/>
    <w:rsid w:val="00012A2C"/>
    <w:rsid w:val="00027B9C"/>
    <w:rsid w:val="00034154"/>
    <w:rsid w:val="000341B2"/>
    <w:rsid w:val="00046FC8"/>
    <w:rsid w:val="000534A7"/>
    <w:rsid w:val="00055B0C"/>
    <w:rsid w:val="00057993"/>
    <w:rsid w:val="00064FBA"/>
    <w:rsid w:val="000655FA"/>
    <w:rsid w:val="00067BC3"/>
    <w:rsid w:val="00071A6E"/>
    <w:rsid w:val="00073CB5"/>
    <w:rsid w:val="00087E46"/>
    <w:rsid w:val="000933D4"/>
    <w:rsid w:val="000A1B43"/>
    <w:rsid w:val="000A37D0"/>
    <w:rsid w:val="000A7D36"/>
    <w:rsid w:val="000B2BFF"/>
    <w:rsid w:val="000B3550"/>
    <w:rsid w:val="000B4CFB"/>
    <w:rsid w:val="000C5D67"/>
    <w:rsid w:val="000D79CF"/>
    <w:rsid w:val="000D7A19"/>
    <w:rsid w:val="000E258F"/>
    <w:rsid w:val="000F1EF7"/>
    <w:rsid w:val="00102928"/>
    <w:rsid w:val="00127D28"/>
    <w:rsid w:val="00130044"/>
    <w:rsid w:val="001315A0"/>
    <w:rsid w:val="00131D09"/>
    <w:rsid w:val="001320BB"/>
    <w:rsid w:val="00144BEF"/>
    <w:rsid w:val="001458CE"/>
    <w:rsid w:val="001530C2"/>
    <w:rsid w:val="00163FCE"/>
    <w:rsid w:val="00171AC7"/>
    <w:rsid w:val="00177727"/>
    <w:rsid w:val="00180792"/>
    <w:rsid w:val="0018487B"/>
    <w:rsid w:val="00185FBA"/>
    <w:rsid w:val="00187F95"/>
    <w:rsid w:val="001909F1"/>
    <w:rsid w:val="00192F13"/>
    <w:rsid w:val="001932A9"/>
    <w:rsid w:val="0019412A"/>
    <w:rsid w:val="00197710"/>
    <w:rsid w:val="001A3BE2"/>
    <w:rsid w:val="001B58BB"/>
    <w:rsid w:val="001C5235"/>
    <w:rsid w:val="001C5D1B"/>
    <w:rsid w:val="001C6B37"/>
    <w:rsid w:val="002073B0"/>
    <w:rsid w:val="002160DC"/>
    <w:rsid w:val="00222694"/>
    <w:rsid w:val="002266B4"/>
    <w:rsid w:val="002318B5"/>
    <w:rsid w:val="002344F2"/>
    <w:rsid w:val="00236D7D"/>
    <w:rsid w:val="002402AB"/>
    <w:rsid w:val="00240DE7"/>
    <w:rsid w:val="0024250C"/>
    <w:rsid w:val="00263BE4"/>
    <w:rsid w:val="00270E45"/>
    <w:rsid w:val="002749B2"/>
    <w:rsid w:val="00285472"/>
    <w:rsid w:val="00285508"/>
    <w:rsid w:val="00293CDB"/>
    <w:rsid w:val="002A6DFA"/>
    <w:rsid w:val="002D1161"/>
    <w:rsid w:val="002D5E50"/>
    <w:rsid w:val="003043FE"/>
    <w:rsid w:val="00320A8A"/>
    <w:rsid w:val="00320E5B"/>
    <w:rsid w:val="0032102F"/>
    <w:rsid w:val="00321F0F"/>
    <w:rsid w:val="003358A2"/>
    <w:rsid w:val="00340D00"/>
    <w:rsid w:val="003456EC"/>
    <w:rsid w:val="0035017D"/>
    <w:rsid w:val="00352AED"/>
    <w:rsid w:val="00354D9E"/>
    <w:rsid w:val="00363C4F"/>
    <w:rsid w:val="00371996"/>
    <w:rsid w:val="00375FC3"/>
    <w:rsid w:val="003820D8"/>
    <w:rsid w:val="0038600C"/>
    <w:rsid w:val="003941A3"/>
    <w:rsid w:val="00394398"/>
    <w:rsid w:val="00394821"/>
    <w:rsid w:val="0039753B"/>
    <w:rsid w:val="003A0797"/>
    <w:rsid w:val="003A0E23"/>
    <w:rsid w:val="003B1312"/>
    <w:rsid w:val="003B3829"/>
    <w:rsid w:val="003B41F5"/>
    <w:rsid w:val="003B79D9"/>
    <w:rsid w:val="003D05E3"/>
    <w:rsid w:val="003D611B"/>
    <w:rsid w:val="003D6D63"/>
    <w:rsid w:val="003E280D"/>
    <w:rsid w:val="004048CA"/>
    <w:rsid w:val="00404DD6"/>
    <w:rsid w:val="00406287"/>
    <w:rsid w:val="00415A77"/>
    <w:rsid w:val="004330A4"/>
    <w:rsid w:val="00433408"/>
    <w:rsid w:val="00436237"/>
    <w:rsid w:val="0044150B"/>
    <w:rsid w:val="00442BE2"/>
    <w:rsid w:val="004530DF"/>
    <w:rsid w:val="00453626"/>
    <w:rsid w:val="00457456"/>
    <w:rsid w:val="00465EE5"/>
    <w:rsid w:val="00471A9A"/>
    <w:rsid w:val="00482933"/>
    <w:rsid w:val="004949D2"/>
    <w:rsid w:val="004B492A"/>
    <w:rsid w:val="004D1D76"/>
    <w:rsid w:val="004D4D69"/>
    <w:rsid w:val="004D7717"/>
    <w:rsid w:val="004E4207"/>
    <w:rsid w:val="004F7AF9"/>
    <w:rsid w:val="005005A9"/>
    <w:rsid w:val="0052065F"/>
    <w:rsid w:val="00523E9A"/>
    <w:rsid w:val="005240BC"/>
    <w:rsid w:val="00532F8E"/>
    <w:rsid w:val="00536B28"/>
    <w:rsid w:val="0053755D"/>
    <w:rsid w:val="0054195E"/>
    <w:rsid w:val="00541DD3"/>
    <w:rsid w:val="005421E6"/>
    <w:rsid w:val="005471A0"/>
    <w:rsid w:val="0055095F"/>
    <w:rsid w:val="00571583"/>
    <w:rsid w:val="00583FCF"/>
    <w:rsid w:val="005957E1"/>
    <w:rsid w:val="005A1FFD"/>
    <w:rsid w:val="005A3AAA"/>
    <w:rsid w:val="005A777D"/>
    <w:rsid w:val="005B070B"/>
    <w:rsid w:val="005B4593"/>
    <w:rsid w:val="005B70B3"/>
    <w:rsid w:val="005C250C"/>
    <w:rsid w:val="005D09DB"/>
    <w:rsid w:val="005D17ED"/>
    <w:rsid w:val="005E5651"/>
    <w:rsid w:val="005F259E"/>
    <w:rsid w:val="005F266C"/>
    <w:rsid w:val="005F370C"/>
    <w:rsid w:val="005F3B09"/>
    <w:rsid w:val="00601A06"/>
    <w:rsid w:val="0060369F"/>
    <w:rsid w:val="00604FFA"/>
    <w:rsid w:val="00620227"/>
    <w:rsid w:val="00620D2C"/>
    <w:rsid w:val="00632587"/>
    <w:rsid w:val="0064246A"/>
    <w:rsid w:val="00645E87"/>
    <w:rsid w:val="00651746"/>
    <w:rsid w:val="006529D5"/>
    <w:rsid w:val="00654737"/>
    <w:rsid w:val="00655246"/>
    <w:rsid w:val="0065582A"/>
    <w:rsid w:val="0065657E"/>
    <w:rsid w:val="006705D8"/>
    <w:rsid w:val="00672E44"/>
    <w:rsid w:val="006743BE"/>
    <w:rsid w:val="00677879"/>
    <w:rsid w:val="0068141B"/>
    <w:rsid w:val="0068224D"/>
    <w:rsid w:val="00683420"/>
    <w:rsid w:val="00691699"/>
    <w:rsid w:val="00695123"/>
    <w:rsid w:val="006969E6"/>
    <w:rsid w:val="006A00D3"/>
    <w:rsid w:val="006B452D"/>
    <w:rsid w:val="006B653C"/>
    <w:rsid w:val="006B7E60"/>
    <w:rsid w:val="006C0625"/>
    <w:rsid w:val="006E5C49"/>
    <w:rsid w:val="006F09E4"/>
    <w:rsid w:val="006F1B9E"/>
    <w:rsid w:val="006F4371"/>
    <w:rsid w:val="0070122A"/>
    <w:rsid w:val="00704404"/>
    <w:rsid w:val="007044AF"/>
    <w:rsid w:val="0070624C"/>
    <w:rsid w:val="00710DA7"/>
    <w:rsid w:val="00723F84"/>
    <w:rsid w:val="0073022F"/>
    <w:rsid w:val="00731CB0"/>
    <w:rsid w:val="00753307"/>
    <w:rsid w:val="00774919"/>
    <w:rsid w:val="00783079"/>
    <w:rsid w:val="007939AD"/>
    <w:rsid w:val="007967DF"/>
    <w:rsid w:val="007A3133"/>
    <w:rsid w:val="007A4026"/>
    <w:rsid w:val="007A541A"/>
    <w:rsid w:val="007A5C2B"/>
    <w:rsid w:val="007C0CF4"/>
    <w:rsid w:val="007C391A"/>
    <w:rsid w:val="007E10C1"/>
    <w:rsid w:val="007E5C17"/>
    <w:rsid w:val="007F5149"/>
    <w:rsid w:val="007F7DF1"/>
    <w:rsid w:val="008176A1"/>
    <w:rsid w:val="00823672"/>
    <w:rsid w:val="0082425D"/>
    <w:rsid w:val="00825EC7"/>
    <w:rsid w:val="00830D09"/>
    <w:rsid w:val="008312A4"/>
    <w:rsid w:val="00872643"/>
    <w:rsid w:val="00873161"/>
    <w:rsid w:val="00874DD1"/>
    <w:rsid w:val="008759A8"/>
    <w:rsid w:val="00884841"/>
    <w:rsid w:val="00892B64"/>
    <w:rsid w:val="008960E9"/>
    <w:rsid w:val="00896DE5"/>
    <w:rsid w:val="008C05F9"/>
    <w:rsid w:val="008D48C7"/>
    <w:rsid w:val="008E7CA9"/>
    <w:rsid w:val="008F293E"/>
    <w:rsid w:val="00901DA7"/>
    <w:rsid w:val="00903E26"/>
    <w:rsid w:val="00905F6A"/>
    <w:rsid w:val="0090785F"/>
    <w:rsid w:val="00910687"/>
    <w:rsid w:val="0091152F"/>
    <w:rsid w:val="00946A31"/>
    <w:rsid w:val="009561CE"/>
    <w:rsid w:val="00960541"/>
    <w:rsid w:val="00960AEF"/>
    <w:rsid w:val="0096252E"/>
    <w:rsid w:val="009639C9"/>
    <w:rsid w:val="00971304"/>
    <w:rsid w:val="00972313"/>
    <w:rsid w:val="0097699C"/>
    <w:rsid w:val="00983885"/>
    <w:rsid w:val="009843F4"/>
    <w:rsid w:val="009853C4"/>
    <w:rsid w:val="00993EE3"/>
    <w:rsid w:val="009979CA"/>
    <w:rsid w:val="009A3611"/>
    <w:rsid w:val="009B1F61"/>
    <w:rsid w:val="009C79C9"/>
    <w:rsid w:val="009E1DC6"/>
    <w:rsid w:val="009F2116"/>
    <w:rsid w:val="009F5BB5"/>
    <w:rsid w:val="00A02BED"/>
    <w:rsid w:val="00A23052"/>
    <w:rsid w:val="00A30FA8"/>
    <w:rsid w:val="00A3263C"/>
    <w:rsid w:val="00A328B8"/>
    <w:rsid w:val="00A328FB"/>
    <w:rsid w:val="00A34742"/>
    <w:rsid w:val="00A373A7"/>
    <w:rsid w:val="00A46459"/>
    <w:rsid w:val="00A466E0"/>
    <w:rsid w:val="00A47F9D"/>
    <w:rsid w:val="00A52008"/>
    <w:rsid w:val="00A65E93"/>
    <w:rsid w:val="00A66239"/>
    <w:rsid w:val="00A7479B"/>
    <w:rsid w:val="00A82024"/>
    <w:rsid w:val="00A90E6A"/>
    <w:rsid w:val="00AA0F5E"/>
    <w:rsid w:val="00AA7A6E"/>
    <w:rsid w:val="00AB1DE7"/>
    <w:rsid w:val="00AC014D"/>
    <w:rsid w:val="00AD3D61"/>
    <w:rsid w:val="00AD4396"/>
    <w:rsid w:val="00AE6B5E"/>
    <w:rsid w:val="00AF2816"/>
    <w:rsid w:val="00AF28EC"/>
    <w:rsid w:val="00AF491B"/>
    <w:rsid w:val="00B1560A"/>
    <w:rsid w:val="00B16CB9"/>
    <w:rsid w:val="00B21D42"/>
    <w:rsid w:val="00B22776"/>
    <w:rsid w:val="00B27C89"/>
    <w:rsid w:val="00B31A41"/>
    <w:rsid w:val="00B32DAD"/>
    <w:rsid w:val="00B34B03"/>
    <w:rsid w:val="00B45363"/>
    <w:rsid w:val="00B5016C"/>
    <w:rsid w:val="00B508B9"/>
    <w:rsid w:val="00B523F3"/>
    <w:rsid w:val="00B66B26"/>
    <w:rsid w:val="00B66B85"/>
    <w:rsid w:val="00B673E0"/>
    <w:rsid w:val="00B72CE9"/>
    <w:rsid w:val="00B760F2"/>
    <w:rsid w:val="00B80859"/>
    <w:rsid w:val="00B8093D"/>
    <w:rsid w:val="00B84781"/>
    <w:rsid w:val="00B96EAF"/>
    <w:rsid w:val="00BA0706"/>
    <w:rsid w:val="00BC4FB8"/>
    <w:rsid w:val="00BC6C9F"/>
    <w:rsid w:val="00BC7CDF"/>
    <w:rsid w:val="00BE0E69"/>
    <w:rsid w:val="00BF22BB"/>
    <w:rsid w:val="00C22B9B"/>
    <w:rsid w:val="00C2612C"/>
    <w:rsid w:val="00C35326"/>
    <w:rsid w:val="00C358DB"/>
    <w:rsid w:val="00C43B9B"/>
    <w:rsid w:val="00C62916"/>
    <w:rsid w:val="00C62989"/>
    <w:rsid w:val="00C671BF"/>
    <w:rsid w:val="00C73DD3"/>
    <w:rsid w:val="00C84841"/>
    <w:rsid w:val="00C86C39"/>
    <w:rsid w:val="00C92942"/>
    <w:rsid w:val="00C9734C"/>
    <w:rsid w:val="00CB4D3E"/>
    <w:rsid w:val="00CC00D2"/>
    <w:rsid w:val="00CC47D7"/>
    <w:rsid w:val="00CC7CFC"/>
    <w:rsid w:val="00CE2A17"/>
    <w:rsid w:val="00CE7AE7"/>
    <w:rsid w:val="00D12B04"/>
    <w:rsid w:val="00D1587F"/>
    <w:rsid w:val="00D25731"/>
    <w:rsid w:val="00D2651C"/>
    <w:rsid w:val="00D32738"/>
    <w:rsid w:val="00D43F26"/>
    <w:rsid w:val="00D4582A"/>
    <w:rsid w:val="00D46AE0"/>
    <w:rsid w:val="00D514A4"/>
    <w:rsid w:val="00D51947"/>
    <w:rsid w:val="00D6349F"/>
    <w:rsid w:val="00D75EAF"/>
    <w:rsid w:val="00D76D03"/>
    <w:rsid w:val="00D76DFB"/>
    <w:rsid w:val="00D90735"/>
    <w:rsid w:val="00D9103D"/>
    <w:rsid w:val="00D91B37"/>
    <w:rsid w:val="00DA23B4"/>
    <w:rsid w:val="00DA2F59"/>
    <w:rsid w:val="00DA492B"/>
    <w:rsid w:val="00DC043B"/>
    <w:rsid w:val="00DC2059"/>
    <w:rsid w:val="00DE02A4"/>
    <w:rsid w:val="00DE5899"/>
    <w:rsid w:val="00E05014"/>
    <w:rsid w:val="00E06ACA"/>
    <w:rsid w:val="00E20015"/>
    <w:rsid w:val="00E24C8E"/>
    <w:rsid w:val="00E2679D"/>
    <w:rsid w:val="00E46EC3"/>
    <w:rsid w:val="00E52916"/>
    <w:rsid w:val="00E57E00"/>
    <w:rsid w:val="00E6553A"/>
    <w:rsid w:val="00E66607"/>
    <w:rsid w:val="00E6723F"/>
    <w:rsid w:val="00E73D78"/>
    <w:rsid w:val="00E740F5"/>
    <w:rsid w:val="00E910D5"/>
    <w:rsid w:val="00E923C6"/>
    <w:rsid w:val="00E93929"/>
    <w:rsid w:val="00E97914"/>
    <w:rsid w:val="00EA03EB"/>
    <w:rsid w:val="00EA3505"/>
    <w:rsid w:val="00EA659E"/>
    <w:rsid w:val="00EA6FFD"/>
    <w:rsid w:val="00EB242E"/>
    <w:rsid w:val="00EB3D59"/>
    <w:rsid w:val="00EB6E6E"/>
    <w:rsid w:val="00EB788B"/>
    <w:rsid w:val="00EC06FE"/>
    <w:rsid w:val="00EC3BF5"/>
    <w:rsid w:val="00ED1317"/>
    <w:rsid w:val="00ED2099"/>
    <w:rsid w:val="00EE7D89"/>
    <w:rsid w:val="00EF2985"/>
    <w:rsid w:val="00EF453A"/>
    <w:rsid w:val="00EF7426"/>
    <w:rsid w:val="00F01F3E"/>
    <w:rsid w:val="00F0403A"/>
    <w:rsid w:val="00F23362"/>
    <w:rsid w:val="00F400B4"/>
    <w:rsid w:val="00F47669"/>
    <w:rsid w:val="00F52B37"/>
    <w:rsid w:val="00F54AAB"/>
    <w:rsid w:val="00F65DDC"/>
    <w:rsid w:val="00F71E03"/>
    <w:rsid w:val="00F741CD"/>
    <w:rsid w:val="00F93B5D"/>
    <w:rsid w:val="00FA4017"/>
    <w:rsid w:val="00FA4B9C"/>
    <w:rsid w:val="00FB120C"/>
    <w:rsid w:val="00FB1B46"/>
    <w:rsid w:val="00FB35E0"/>
    <w:rsid w:val="00FC477C"/>
    <w:rsid w:val="00FD452A"/>
    <w:rsid w:val="00FE2D83"/>
    <w:rsid w:val="00FF003C"/>
    <w:rsid w:val="00FF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131C4927"/>
  <w15:docId w15:val="{EBCF867F-3789-4A4C-B913-FB1C5441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8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8093D"/>
    <w:pPr>
      <w:tabs>
        <w:tab w:val="center" w:pos="4153"/>
        <w:tab w:val="right" w:pos="8306"/>
      </w:tabs>
    </w:pPr>
  </w:style>
  <w:style w:type="paragraph" w:styleId="Footer">
    <w:name w:val="footer"/>
    <w:basedOn w:val="Normal"/>
    <w:link w:val="FooterChar"/>
    <w:rsid w:val="00B8093D"/>
    <w:pPr>
      <w:tabs>
        <w:tab w:val="center" w:pos="4153"/>
        <w:tab w:val="right" w:pos="8306"/>
      </w:tabs>
    </w:pPr>
  </w:style>
  <w:style w:type="paragraph" w:styleId="DocumentMap">
    <w:name w:val="Document Map"/>
    <w:basedOn w:val="Normal"/>
    <w:semiHidden/>
    <w:rsid w:val="0055095F"/>
    <w:pPr>
      <w:shd w:val="clear" w:color="auto" w:fill="000080"/>
    </w:pPr>
    <w:rPr>
      <w:rFonts w:ascii="Tahoma" w:hAnsi="Tahoma" w:cs="Tahoma"/>
      <w:sz w:val="20"/>
      <w:szCs w:val="20"/>
    </w:rPr>
  </w:style>
  <w:style w:type="paragraph" w:styleId="BalloonText">
    <w:name w:val="Balloon Text"/>
    <w:basedOn w:val="Normal"/>
    <w:semiHidden/>
    <w:rsid w:val="006969E6"/>
    <w:rPr>
      <w:rFonts w:ascii="Tahoma" w:hAnsi="Tahoma" w:cs="Tahoma"/>
      <w:sz w:val="16"/>
      <w:szCs w:val="16"/>
    </w:rPr>
  </w:style>
  <w:style w:type="paragraph" w:customStyle="1" w:styleId="Char1">
    <w:name w:val="Char1"/>
    <w:basedOn w:val="Normal"/>
    <w:rsid w:val="00057993"/>
    <w:pPr>
      <w:spacing w:after="160" w:line="240" w:lineRule="exact"/>
    </w:pPr>
    <w:rPr>
      <w:rFonts w:ascii="Tahoma" w:hAnsi="Tahoma" w:cs="Tahoma"/>
      <w:sz w:val="20"/>
      <w:szCs w:val="20"/>
      <w:lang w:val="en-US" w:eastAsia="en-US"/>
    </w:rPr>
  </w:style>
  <w:style w:type="character" w:customStyle="1" w:styleId="EmailStyle201">
    <w:name w:val="EmailStyle201"/>
    <w:basedOn w:val="DefaultParagraphFont"/>
    <w:semiHidden/>
    <w:rsid w:val="00263BE4"/>
    <w:rPr>
      <w:rFonts w:ascii="Arial" w:hAnsi="Arial" w:cs="Arial"/>
      <w:color w:val="auto"/>
      <w:sz w:val="20"/>
      <w:szCs w:val="20"/>
    </w:rPr>
  </w:style>
  <w:style w:type="character" w:styleId="Hyperlink">
    <w:name w:val="Hyperlink"/>
    <w:basedOn w:val="DefaultParagraphFont"/>
    <w:rsid w:val="00371996"/>
    <w:rPr>
      <w:color w:val="0000FF"/>
      <w:u w:val="single"/>
    </w:rPr>
  </w:style>
  <w:style w:type="paragraph" w:customStyle="1" w:styleId="Subheader">
    <w:name w:val="Sub header"/>
    <w:basedOn w:val="Normal"/>
    <w:rsid w:val="00285508"/>
    <w:pPr>
      <w:spacing w:line="288" w:lineRule="auto"/>
    </w:pPr>
    <w:rPr>
      <w:rFonts w:ascii="Expert Sans Light" w:hAnsi="Expert Sans Light"/>
      <w:color w:val="009DCD"/>
      <w:szCs w:val="20"/>
      <w:lang w:eastAsia="en-US"/>
    </w:rPr>
  </w:style>
  <w:style w:type="character" w:styleId="Strong">
    <w:name w:val="Strong"/>
    <w:basedOn w:val="DefaultParagraphFont"/>
    <w:qFormat/>
    <w:rsid w:val="00AA0F5E"/>
    <w:rPr>
      <w:b/>
      <w:bCs/>
    </w:rPr>
  </w:style>
  <w:style w:type="paragraph" w:customStyle="1" w:styleId="barclaysbodycopy">
    <w:name w:val="barclaysbodycopy"/>
    <w:basedOn w:val="Normal"/>
    <w:rsid w:val="00240DE7"/>
    <w:pPr>
      <w:spacing w:before="100" w:beforeAutospacing="1" w:after="100" w:afterAutospacing="1"/>
    </w:pPr>
  </w:style>
  <w:style w:type="paragraph" w:styleId="NormalWeb">
    <w:name w:val="Normal (Web)"/>
    <w:basedOn w:val="Normal"/>
    <w:uiPriority w:val="99"/>
    <w:unhideWhenUsed/>
    <w:rsid w:val="00E740F5"/>
    <w:pPr>
      <w:spacing w:before="100" w:beforeAutospacing="1" w:after="100" w:afterAutospacing="1"/>
    </w:pPr>
    <w:rPr>
      <w:rFonts w:eastAsiaTheme="minorHAnsi"/>
    </w:rPr>
  </w:style>
  <w:style w:type="character" w:customStyle="1" w:styleId="HeaderChar">
    <w:name w:val="Header Char"/>
    <w:basedOn w:val="DefaultParagraphFont"/>
    <w:link w:val="Header"/>
    <w:rsid w:val="00B22776"/>
    <w:rPr>
      <w:sz w:val="24"/>
      <w:szCs w:val="24"/>
    </w:rPr>
  </w:style>
  <w:style w:type="paragraph" w:customStyle="1" w:styleId="Default">
    <w:name w:val="Default"/>
    <w:rsid w:val="00601A06"/>
    <w:pPr>
      <w:autoSpaceDE w:val="0"/>
      <w:autoSpaceDN w:val="0"/>
      <w:adjustRightInd w:val="0"/>
    </w:pPr>
    <w:rPr>
      <w:rFonts w:ascii="Expert Sans" w:hAnsi="Expert Sans" w:cs="Expert Sans"/>
      <w:color w:val="000000"/>
      <w:sz w:val="24"/>
      <w:szCs w:val="24"/>
    </w:rPr>
  </w:style>
  <w:style w:type="paragraph" w:styleId="NoSpacing">
    <w:name w:val="No Spacing"/>
    <w:uiPriority w:val="1"/>
    <w:qFormat/>
    <w:rsid w:val="00A7479B"/>
    <w:rPr>
      <w:rFonts w:asciiTheme="minorHAnsi" w:eastAsiaTheme="minorHAnsi" w:hAnsiTheme="minorHAnsi" w:cstheme="minorBidi"/>
      <w:sz w:val="22"/>
      <w:szCs w:val="22"/>
      <w:lang w:eastAsia="en-US"/>
    </w:rPr>
  </w:style>
  <w:style w:type="character" w:styleId="CommentReference">
    <w:name w:val="annotation reference"/>
    <w:basedOn w:val="DefaultParagraphFont"/>
    <w:rsid w:val="006E5C49"/>
    <w:rPr>
      <w:sz w:val="16"/>
      <w:szCs w:val="16"/>
    </w:rPr>
  </w:style>
  <w:style w:type="paragraph" w:styleId="CommentText">
    <w:name w:val="annotation text"/>
    <w:basedOn w:val="Normal"/>
    <w:link w:val="CommentTextChar"/>
    <w:rsid w:val="006E5C49"/>
    <w:rPr>
      <w:sz w:val="20"/>
      <w:szCs w:val="20"/>
    </w:rPr>
  </w:style>
  <w:style w:type="character" w:customStyle="1" w:styleId="CommentTextChar">
    <w:name w:val="Comment Text Char"/>
    <w:basedOn w:val="DefaultParagraphFont"/>
    <w:link w:val="CommentText"/>
    <w:rsid w:val="006E5C49"/>
  </w:style>
  <w:style w:type="paragraph" w:styleId="CommentSubject">
    <w:name w:val="annotation subject"/>
    <w:basedOn w:val="CommentText"/>
    <w:next w:val="CommentText"/>
    <w:link w:val="CommentSubjectChar"/>
    <w:rsid w:val="006E5C49"/>
    <w:rPr>
      <w:b/>
      <w:bCs/>
    </w:rPr>
  </w:style>
  <w:style w:type="character" w:customStyle="1" w:styleId="CommentSubjectChar">
    <w:name w:val="Comment Subject Char"/>
    <w:basedOn w:val="CommentTextChar"/>
    <w:link w:val="CommentSubject"/>
    <w:rsid w:val="006E5C49"/>
    <w:rPr>
      <w:b/>
      <w:bCs/>
    </w:rPr>
  </w:style>
  <w:style w:type="paragraph" w:styleId="ListParagraph">
    <w:name w:val="List Paragraph"/>
    <w:basedOn w:val="Normal"/>
    <w:uiPriority w:val="34"/>
    <w:qFormat/>
    <w:rsid w:val="005A777D"/>
    <w:pPr>
      <w:ind w:left="720"/>
    </w:pPr>
  </w:style>
  <w:style w:type="character" w:customStyle="1" w:styleId="FooterChar">
    <w:name w:val="Footer Char"/>
    <w:basedOn w:val="DefaultParagraphFont"/>
    <w:link w:val="Footer"/>
    <w:rsid w:val="008176A1"/>
    <w:rPr>
      <w:sz w:val="24"/>
      <w:szCs w:val="24"/>
    </w:rPr>
  </w:style>
  <w:style w:type="table" w:styleId="TableGrid">
    <w:name w:val="Table Grid"/>
    <w:basedOn w:val="TableNormal"/>
    <w:rsid w:val="00645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B4CFB"/>
    <w:rPr>
      <w:color w:val="808080"/>
    </w:rPr>
  </w:style>
  <w:style w:type="table" w:styleId="LightShading-Accent4">
    <w:name w:val="Light Shading Accent 4"/>
    <w:basedOn w:val="TableNormal"/>
    <w:uiPriority w:val="60"/>
    <w:rsid w:val="001458CE"/>
    <w:rPr>
      <w:rFonts w:asciiTheme="minorHAnsi" w:eastAsiaTheme="minorHAnsi" w:hAnsiTheme="minorHAnsi" w:cstheme="minorBidi"/>
      <w:color w:val="5F497A" w:themeColor="accent4" w:themeShade="BF"/>
      <w:sz w:val="22"/>
      <w:szCs w:val="22"/>
      <w:lang w:val="en-US"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46161">
      <w:bodyDiv w:val="1"/>
      <w:marLeft w:val="0"/>
      <w:marRight w:val="0"/>
      <w:marTop w:val="0"/>
      <w:marBottom w:val="0"/>
      <w:divBdr>
        <w:top w:val="none" w:sz="0" w:space="0" w:color="auto"/>
        <w:left w:val="none" w:sz="0" w:space="0" w:color="auto"/>
        <w:bottom w:val="none" w:sz="0" w:space="0" w:color="auto"/>
        <w:right w:val="none" w:sz="0" w:space="0" w:color="auto"/>
      </w:divBdr>
      <w:divsChild>
        <w:div w:id="1306622501">
          <w:marLeft w:val="0"/>
          <w:marRight w:val="0"/>
          <w:marTop w:val="0"/>
          <w:marBottom w:val="0"/>
          <w:divBdr>
            <w:top w:val="none" w:sz="0" w:space="0" w:color="auto"/>
            <w:left w:val="none" w:sz="0" w:space="0" w:color="auto"/>
            <w:bottom w:val="none" w:sz="0" w:space="0" w:color="auto"/>
            <w:right w:val="none" w:sz="0" w:space="0" w:color="auto"/>
          </w:divBdr>
        </w:div>
      </w:divsChild>
    </w:div>
    <w:div w:id="103619419">
      <w:bodyDiv w:val="1"/>
      <w:marLeft w:val="0"/>
      <w:marRight w:val="0"/>
      <w:marTop w:val="0"/>
      <w:marBottom w:val="0"/>
      <w:divBdr>
        <w:top w:val="none" w:sz="0" w:space="0" w:color="auto"/>
        <w:left w:val="none" w:sz="0" w:space="0" w:color="auto"/>
        <w:bottom w:val="none" w:sz="0" w:space="0" w:color="auto"/>
        <w:right w:val="none" w:sz="0" w:space="0" w:color="auto"/>
      </w:divBdr>
      <w:divsChild>
        <w:div w:id="256409152">
          <w:marLeft w:val="0"/>
          <w:marRight w:val="0"/>
          <w:marTop w:val="0"/>
          <w:marBottom w:val="0"/>
          <w:divBdr>
            <w:top w:val="none" w:sz="0" w:space="0" w:color="auto"/>
            <w:left w:val="none" w:sz="0" w:space="0" w:color="auto"/>
            <w:bottom w:val="none" w:sz="0" w:space="0" w:color="auto"/>
            <w:right w:val="none" w:sz="0" w:space="0" w:color="auto"/>
          </w:divBdr>
          <w:divsChild>
            <w:div w:id="1369798558">
              <w:marLeft w:val="0"/>
              <w:marRight w:val="0"/>
              <w:marTop w:val="0"/>
              <w:marBottom w:val="0"/>
              <w:divBdr>
                <w:top w:val="none" w:sz="0" w:space="0" w:color="auto"/>
                <w:left w:val="none" w:sz="0" w:space="0" w:color="auto"/>
                <w:bottom w:val="none" w:sz="0" w:space="0" w:color="auto"/>
                <w:right w:val="none" w:sz="0" w:space="0" w:color="auto"/>
              </w:divBdr>
              <w:divsChild>
                <w:div w:id="1465847007">
                  <w:marLeft w:val="0"/>
                  <w:marRight w:val="0"/>
                  <w:marTop w:val="0"/>
                  <w:marBottom w:val="0"/>
                  <w:divBdr>
                    <w:top w:val="none" w:sz="0" w:space="0" w:color="auto"/>
                    <w:left w:val="none" w:sz="0" w:space="0" w:color="auto"/>
                    <w:bottom w:val="none" w:sz="0" w:space="0" w:color="auto"/>
                    <w:right w:val="none" w:sz="0" w:space="0" w:color="auto"/>
                  </w:divBdr>
                  <w:divsChild>
                    <w:div w:id="16528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79441">
      <w:bodyDiv w:val="1"/>
      <w:marLeft w:val="0"/>
      <w:marRight w:val="0"/>
      <w:marTop w:val="0"/>
      <w:marBottom w:val="0"/>
      <w:divBdr>
        <w:top w:val="none" w:sz="0" w:space="0" w:color="auto"/>
        <w:left w:val="none" w:sz="0" w:space="0" w:color="auto"/>
        <w:bottom w:val="none" w:sz="0" w:space="0" w:color="auto"/>
        <w:right w:val="none" w:sz="0" w:space="0" w:color="auto"/>
      </w:divBdr>
      <w:divsChild>
        <w:div w:id="1611935094">
          <w:marLeft w:val="0"/>
          <w:marRight w:val="0"/>
          <w:marTop w:val="0"/>
          <w:marBottom w:val="0"/>
          <w:divBdr>
            <w:top w:val="none" w:sz="0" w:space="0" w:color="auto"/>
            <w:left w:val="none" w:sz="0" w:space="0" w:color="auto"/>
            <w:bottom w:val="none" w:sz="0" w:space="0" w:color="auto"/>
            <w:right w:val="none" w:sz="0" w:space="0" w:color="auto"/>
          </w:divBdr>
        </w:div>
      </w:divsChild>
    </w:div>
    <w:div w:id="800071759">
      <w:bodyDiv w:val="1"/>
      <w:marLeft w:val="0"/>
      <w:marRight w:val="0"/>
      <w:marTop w:val="0"/>
      <w:marBottom w:val="0"/>
      <w:divBdr>
        <w:top w:val="none" w:sz="0" w:space="0" w:color="auto"/>
        <w:left w:val="none" w:sz="0" w:space="0" w:color="auto"/>
        <w:bottom w:val="none" w:sz="0" w:space="0" w:color="auto"/>
        <w:right w:val="none" w:sz="0" w:space="0" w:color="auto"/>
      </w:divBdr>
    </w:div>
    <w:div w:id="901406175">
      <w:bodyDiv w:val="1"/>
      <w:marLeft w:val="0"/>
      <w:marRight w:val="0"/>
      <w:marTop w:val="0"/>
      <w:marBottom w:val="0"/>
      <w:divBdr>
        <w:top w:val="none" w:sz="0" w:space="0" w:color="auto"/>
        <w:left w:val="none" w:sz="0" w:space="0" w:color="auto"/>
        <w:bottom w:val="none" w:sz="0" w:space="0" w:color="auto"/>
        <w:right w:val="none" w:sz="0" w:space="0" w:color="auto"/>
      </w:divBdr>
    </w:div>
    <w:div w:id="914895516">
      <w:bodyDiv w:val="1"/>
      <w:marLeft w:val="0"/>
      <w:marRight w:val="0"/>
      <w:marTop w:val="0"/>
      <w:marBottom w:val="0"/>
      <w:divBdr>
        <w:top w:val="none" w:sz="0" w:space="0" w:color="auto"/>
        <w:left w:val="none" w:sz="0" w:space="0" w:color="auto"/>
        <w:bottom w:val="none" w:sz="0" w:space="0" w:color="auto"/>
        <w:right w:val="none" w:sz="0" w:space="0" w:color="auto"/>
      </w:divBdr>
    </w:div>
    <w:div w:id="948312287">
      <w:bodyDiv w:val="1"/>
      <w:marLeft w:val="0"/>
      <w:marRight w:val="0"/>
      <w:marTop w:val="0"/>
      <w:marBottom w:val="0"/>
      <w:divBdr>
        <w:top w:val="none" w:sz="0" w:space="0" w:color="auto"/>
        <w:left w:val="none" w:sz="0" w:space="0" w:color="auto"/>
        <w:bottom w:val="none" w:sz="0" w:space="0" w:color="auto"/>
        <w:right w:val="none" w:sz="0" w:space="0" w:color="auto"/>
      </w:divBdr>
    </w:div>
    <w:div w:id="1065030954">
      <w:bodyDiv w:val="1"/>
      <w:marLeft w:val="0"/>
      <w:marRight w:val="0"/>
      <w:marTop w:val="0"/>
      <w:marBottom w:val="0"/>
      <w:divBdr>
        <w:top w:val="none" w:sz="0" w:space="0" w:color="auto"/>
        <w:left w:val="none" w:sz="0" w:space="0" w:color="auto"/>
        <w:bottom w:val="none" w:sz="0" w:space="0" w:color="auto"/>
        <w:right w:val="none" w:sz="0" w:space="0" w:color="auto"/>
      </w:divBdr>
    </w:div>
    <w:div w:id="1067530799">
      <w:bodyDiv w:val="1"/>
      <w:marLeft w:val="0"/>
      <w:marRight w:val="0"/>
      <w:marTop w:val="0"/>
      <w:marBottom w:val="0"/>
      <w:divBdr>
        <w:top w:val="none" w:sz="0" w:space="0" w:color="auto"/>
        <w:left w:val="none" w:sz="0" w:space="0" w:color="auto"/>
        <w:bottom w:val="none" w:sz="0" w:space="0" w:color="auto"/>
        <w:right w:val="none" w:sz="0" w:space="0" w:color="auto"/>
      </w:divBdr>
    </w:div>
    <w:div w:id="1147089999">
      <w:bodyDiv w:val="1"/>
      <w:marLeft w:val="0"/>
      <w:marRight w:val="0"/>
      <w:marTop w:val="0"/>
      <w:marBottom w:val="0"/>
      <w:divBdr>
        <w:top w:val="none" w:sz="0" w:space="0" w:color="auto"/>
        <w:left w:val="none" w:sz="0" w:space="0" w:color="auto"/>
        <w:bottom w:val="none" w:sz="0" w:space="0" w:color="auto"/>
        <w:right w:val="none" w:sz="0" w:space="0" w:color="auto"/>
      </w:divBdr>
    </w:div>
    <w:div w:id="1427532321">
      <w:bodyDiv w:val="1"/>
      <w:marLeft w:val="0"/>
      <w:marRight w:val="0"/>
      <w:marTop w:val="0"/>
      <w:marBottom w:val="0"/>
      <w:divBdr>
        <w:top w:val="none" w:sz="0" w:space="0" w:color="auto"/>
        <w:left w:val="none" w:sz="0" w:space="0" w:color="auto"/>
        <w:bottom w:val="none" w:sz="0" w:space="0" w:color="auto"/>
        <w:right w:val="none" w:sz="0" w:space="0" w:color="auto"/>
      </w:divBdr>
    </w:div>
    <w:div w:id="1494099509">
      <w:bodyDiv w:val="1"/>
      <w:marLeft w:val="0"/>
      <w:marRight w:val="0"/>
      <w:marTop w:val="0"/>
      <w:marBottom w:val="0"/>
      <w:divBdr>
        <w:top w:val="none" w:sz="0" w:space="0" w:color="auto"/>
        <w:left w:val="none" w:sz="0" w:space="0" w:color="auto"/>
        <w:bottom w:val="none" w:sz="0" w:space="0" w:color="auto"/>
        <w:right w:val="none" w:sz="0" w:space="0" w:color="auto"/>
      </w:divBdr>
      <w:divsChild>
        <w:div w:id="1336028616">
          <w:marLeft w:val="0"/>
          <w:marRight w:val="0"/>
          <w:marTop w:val="0"/>
          <w:marBottom w:val="0"/>
          <w:divBdr>
            <w:top w:val="none" w:sz="0" w:space="0" w:color="auto"/>
            <w:left w:val="none" w:sz="0" w:space="0" w:color="auto"/>
            <w:bottom w:val="none" w:sz="0" w:space="0" w:color="auto"/>
            <w:right w:val="none" w:sz="0" w:space="0" w:color="auto"/>
          </w:divBdr>
        </w:div>
      </w:divsChild>
    </w:div>
    <w:div w:id="1564368054">
      <w:bodyDiv w:val="1"/>
      <w:marLeft w:val="0"/>
      <w:marRight w:val="0"/>
      <w:marTop w:val="0"/>
      <w:marBottom w:val="0"/>
      <w:divBdr>
        <w:top w:val="none" w:sz="0" w:space="0" w:color="auto"/>
        <w:left w:val="none" w:sz="0" w:space="0" w:color="auto"/>
        <w:bottom w:val="none" w:sz="0" w:space="0" w:color="auto"/>
        <w:right w:val="none" w:sz="0" w:space="0" w:color="auto"/>
      </w:divBdr>
      <w:divsChild>
        <w:div w:id="2028603959">
          <w:marLeft w:val="0"/>
          <w:marRight w:val="0"/>
          <w:marTop w:val="0"/>
          <w:marBottom w:val="0"/>
          <w:divBdr>
            <w:top w:val="none" w:sz="0" w:space="0" w:color="auto"/>
            <w:left w:val="none" w:sz="0" w:space="0" w:color="auto"/>
            <w:bottom w:val="none" w:sz="0" w:space="0" w:color="auto"/>
            <w:right w:val="none" w:sz="0" w:space="0" w:color="auto"/>
          </w:divBdr>
        </w:div>
      </w:divsChild>
    </w:div>
    <w:div w:id="1756197021">
      <w:bodyDiv w:val="1"/>
      <w:marLeft w:val="0"/>
      <w:marRight w:val="0"/>
      <w:marTop w:val="0"/>
      <w:marBottom w:val="0"/>
      <w:divBdr>
        <w:top w:val="none" w:sz="0" w:space="0" w:color="auto"/>
        <w:left w:val="none" w:sz="0" w:space="0" w:color="auto"/>
        <w:bottom w:val="none" w:sz="0" w:space="0" w:color="auto"/>
        <w:right w:val="none" w:sz="0" w:space="0" w:color="auto"/>
      </w:divBdr>
    </w:div>
    <w:div w:id="1897158683">
      <w:bodyDiv w:val="1"/>
      <w:marLeft w:val="0"/>
      <w:marRight w:val="0"/>
      <w:marTop w:val="0"/>
      <w:marBottom w:val="0"/>
      <w:divBdr>
        <w:top w:val="none" w:sz="0" w:space="0" w:color="auto"/>
        <w:left w:val="none" w:sz="0" w:space="0" w:color="auto"/>
        <w:bottom w:val="none" w:sz="0" w:space="0" w:color="auto"/>
        <w:right w:val="none" w:sz="0" w:space="0" w:color="auto"/>
      </w:divBdr>
    </w:div>
    <w:div w:id="2089375729">
      <w:bodyDiv w:val="1"/>
      <w:marLeft w:val="0"/>
      <w:marRight w:val="0"/>
      <w:marTop w:val="0"/>
      <w:marBottom w:val="0"/>
      <w:divBdr>
        <w:top w:val="none" w:sz="0" w:space="0" w:color="auto"/>
        <w:left w:val="none" w:sz="0" w:space="0" w:color="auto"/>
        <w:bottom w:val="none" w:sz="0" w:space="0" w:color="auto"/>
        <w:right w:val="none" w:sz="0" w:space="0" w:color="auto"/>
      </w:divBdr>
    </w:div>
    <w:div w:id="2113813714">
      <w:bodyDiv w:val="1"/>
      <w:marLeft w:val="0"/>
      <w:marRight w:val="0"/>
      <w:marTop w:val="0"/>
      <w:marBottom w:val="0"/>
      <w:divBdr>
        <w:top w:val="none" w:sz="0" w:space="0" w:color="auto"/>
        <w:left w:val="none" w:sz="0" w:space="0" w:color="auto"/>
        <w:bottom w:val="none" w:sz="0" w:space="0" w:color="auto"/>
        <w:right w:val="none" w:sz="0" w:space="0" w:color="auto"/>
      </w:divBdr>
    </w:div>
    <w:div w:id="2121798652">
      <w:bodyDiv w:val="1"/>
      <w:marLeft w:val="0"/>
      <w:marRight w:val="0"/>
      <w:marTop w:val="0"/>
      <w:marBottom w:val="0"/>
      <w:divBdr>
        <w:top w:val="none" w:sz="0" w:space="0" w:color="auto"/>
        <w:left w:val="none" w:sz="0" w:space="0" w:color="auto"/>
        <w:bottom w:val="none" w:sz="0" w:space="0" w:color="auto"/>
        <w:right w:val="none" w:sz="0" w:space="0" w:color="auto"/>
      </w:divBdr>
      <w:divsChild>
        <w:div w:id="949163953">
          <w:marLeft w:val="0"/>
          <w:marRight w:val="0"/>
          <w:marTop w:val="0"/>
          <w:marBottom w:val="0"/>
          <w:divBdr>
            <w:top w:val="none" w:sz="0" w:space="0" w:color="BFBFBF"/>
            <w:left w:val="none" w:sz="0" w:space="0" w:color="BFBFBF"/>
            <w:bottom w:val="none" w:sz="0" w:space="0" w:color="BFBFBF"/>
            <w:right w:val="none" w:sz="0" w:space="0" w:color="BFBFBF"/>
          </w:divBdr>
          <w:divsChild>
            <w:div w:id="1621716744">
              <w:marLeft w:val="0"/>
              <w:marRight w:val="0"/>
              <w:marTop w:val="0"/>
              <w:marBottom w:val="0"/>
              <w:divBdr>
                <w:top w:val="none" w:sz="0" w:space="0" w:color="BFBFBF"/>
                <w:left w:val="none" w:sz="0" w:space="0" w:color="BFBFBF"/>
                <w:bottom w:val="none" w:sz="0" w:space="0" w:color="BFBFBF"/>
                <w:right w:val="none" w:sz="0" w:space="0" w:color="BFBFBF"/>
              </w:divBdr>
              <w:divsChild>
                <w:div w:id="715391816">
                  <w:marLeft w:val="0"/>
                  <w:marRight w:val="0"/>
                  <w:marTop w:val="0"/>
                  <w:marBottom w:val="0"/>
                  <w:divBdr>
                    <w:top w:val="none" w:sz="0" w:space="0" w:color="BFBFBF"/>
                    <w:left w:val="none" w:sz="0" w:space="0" w:color="BFBFBF"/>
                    <w:bottom w:val="none" w:sz="0" w:space="0" w:color="BFBFBF"/>
                    <w:right w:val="none" w:sz="0" w:space="0" w:color="BFBFB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illiam.Tomlin\Local%20Settings\Temporary%20Internet%20Files\OLK50E\Wealth%20onlin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sisl xmlns:xsi="http://www.w3.org/2001/XMLSchema-instance" xmlns:xsd="http://www.w3.org/2001/XMLSchema" xmlns="http://www.boldonjames.com/2008/01/sie/internal/label" sislVersion="0" policy="d4161281-19ac-4487-8e19-1947623352c0" origin="userSelected">
  <element uid="id_classification_internalonly" value=""/>
</sisl>
</file>

<file path=customXml/item4.xml><?xml version="1.0" encoding="utf-8"?>
<ct:contentTypeSchema xmlns:ct="http://schemas.microsoft.com/office/2006/metadata/contentType" xmlns:ma="http://schemas.microsoft.com/office/2006/metadata/properties/metaAttributes" ct:_="" ma:_="" ma:contentTypeName="Document" ma:contentTypeID="0x010100583D2C292FF7804ABB69746F90ACB3B1" ma:contentTypeVersion="0" ma:contentTypeDescription="Create a new document." ma:contentTypeScope="" ma:versionID="fc307c9602374d19a03f5301ee0626f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BD056F-FD1A-44E3-B7B8-927D22C5675E}">
  <ds:schemaRefs>
    <ds:schemaRef ds:uri="http://schemas.microsoft.com/sharepoint/v3/contenttype/forms"/>
  </ds:schemaRefs>
</ds:datastoreItem>
</file>

<file path=customXml/itemProps2.xml><?xml version="1.0" encoding="utf-8"?>
<ds:datastoreItem xmlns:ds="http://schemas.openxmlformats.org/officeDocument/2006/customXml" ds:itemID="{93670C74-3BCF-4320-85BE-A56C52E9ECE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AA236A9D-8798-49C4-905B-17BE63FB9447}">
  <ds:schemaRefs>
    <ds:schemaRef ds:uri="http://www.w3.org/2001/XMLSchema"/>
    <ds:schemaRef ds:uri="http://www.boldonjames.com/2008/01/sie/internal/label"/>
  </ds:schemaRefs>
</ds:datastoreItem>
</file>

<file path=customXml/itemProps4.xml><?xml version="1.0" encoding="utf-8"?>
<ds:datastoreItem xmlns:ds="http://schemas.openxmlformats.org/officeDocument/2006/customXml" ds:itemID="{CEB31E9D-58E9-44BD-9BD8-17CF10F9B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C78495C7-A665-4A6D-A99E-CB0828862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Wealth online template.dot</Template>
  <TotalTime>0</TotalTime>
  <Pages>6</Pages>
  <Words>693</Words>
  <Characters>3321</Characters>
  <Application>Microsoft Office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Role Profile Template (up-dated 2016)</vt:lpstr>
    </vt:vector>
  </TitlesOfParts>
  <Company>Barclays</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 Profile Template (up-dated 2016)</dc:title>
  <dc:creator>William.Tomlin</dc:creator>
  <cp:lastModifiedBy>Venugopal, Rachana : Talent Acquisition</cp:lastModifiedBy>
  <cp:revision>2</cp:revision>
  <cp:lastPrinted>2017-08-18T13:48:00Z</cp:lastPrinted>
  <dcterms:created xsi:type="dcterms:W3CDTF">2022-04-06T07:15:00Z</dcterms:created>
  <dcterms:modified xsi:type="dcterms:W3CDTF">2022-04-06T07:15:00Z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0x010100583D2C292FF7804ABB69746F90ACB3B1</vt:lpwstr>
  </property>
  <property fmtid="{D5CDD505-2E9C-101B-9397-08002B2CF9AE}" pid="3" name="_NewReviewCycle">
    <vt:lpwstr/>
  </property>
  <property fmtid="{D5CDD505-2E9C-101B-9397-08002B2CF9AE}" pid="4" name="ALTUserType">
    <vt:lpwstr>134256</vt:lpwstr>
  </property>
  <property fmtid="{D5CDD505-2E9C-101B-9397-08002B2CF9AE}" pid="5" name="SyncToLinksList">
    <vt:lpwstr>true</vt:lpwstr>
  </property>
  <property fmtid="{D5CDD505-2E9C-101B-9397-08002B2CF9AE}" pid="6" name="ALTEmployeeGroup">
    <vt:lpwstr>58411379126110213</vt:lpwstr>
  </property>
  <property fmtid="{D5CDD505-2E9C-101B-9397-08002B2CF9AE}" pid="7" name="ALTBusinessUnit">
    <vt:lpwstr>219453</vt:lpwstr>
  </property>
  <property fmtid="{D5CDD505-2E9C-101B-9397-08002B2CF9AE}" pid="8" name="ALTCountry">
    <vt:lpwstr>234567910111213141511617181982021222723242526282930313233343536373839404142434445464748495051525354565758555960</vt:lpwstr>
  </property>
  <property fmtid="{D5CDD505-2E9C-101B-9397-08002B2CF9AE}" pid="9" name="SyncToQuickLinks">
    <vt:lpwstr>false</vt:lpwstr>
  </property>
  <property fmtid="{D5CDD505-2E9C-101B-9397-08002B2CF9AE}" pid="10" name="ALTLanguage">
    <vt:lpwstr>15243</vt:lpwstr>
  </property>
  <property fmtid="{D5CDD505-2E9C-101B-9397-08002B2CF9AE}" pid="11" name="docIndexRef">
    <vt:lpwstr>e01ec4de-9099-4841-8bad-1956aaafa596</vt:lpwstr>
  </property>
  <property fmtid="{D5CDD505-2E9C-101B-9397-08002B2CF9AE}" pid="12" name="bjSaver">
    <vt:lpwstr>UrO/KHX9Dqf6HLKoFnpyTFbLu3RyEBTU</vt:lpwstr>
  </property>
  <property fmtid="{D5CDD505-2E9C-101B-9397-08002B2CF9AE}" pid="13" name="bjDocumentLabelXML">
    <vt:lpwstr>&lt;?xml version="1.0" encoding="us-ascii"?&gt;&lt;sisl xmlns:xsi="http://www.w3.org/2001/XMLSchema-instance" xmlns:xsd="http://www.w3.org/2001/XMLSchema" sislVersion="0" policy="d4161281-19ac-4487-8e19-1947623352c0" origin="userSelected" xmlns="http://www.boldonj</vt:lpwstr>
  </property>
  <property fmtid="{D5CDD505-2E9C-101B-9397-08002B2CF9AE}" pid="14" name="bjDocumentLabelXML-0">
    <vt:lpwstr>ames.com/2008/01/sie/internal/label"&gt;&lt;element uid="id_classification_internalonly" value="" /&gt;&lt;/sisl&gt;</vt:lpwstr>
  </property>
  <property fmtid="{D5CDD505-2E9C-101B-9397-08002B2CF9AE}" pid="15" name="bjDocumentSecurityLabel">
    <vt:lpwstr>Internal Only</vt:lpwstr>
  </property>
  <property fmtid="{D5CDD505-2E9C-101B-9397-08002B2CF9AE}" pid="16" name="bjDocumentLabelFieldCode">
    <vt:lpwstr>Internal Only</vt:lpwstr>
  </property>
  <property fmtid="{D5CDD505-2E9C-101B-9397-08002B2CF9AE}" pid="17" name="bjDocumentLabelFieldCodeHeaderFooter">
    <vt:lpwstr>Internal Only</vt:lpwstr>
  </property>
  <property fmtid="{D5CDD505-2E9C-101B-9397-08002B2CF9AE}" pid="18" name="bjFooterBothDocProperty">
    <vt:lpwstr> Internal Only</vt:lpwstr>
  </property>
  <property fmtid="{D5CDD505-2E9C-101B-9397-08002B2CF9AE}" pid="19" name="bjFooterFirstPageDocProperty">
    <vt:lpwstr> Internal Only</vt:lpwstr>
  </property>
  <property fmtid="{D5CDD505-2E9C-101B-9397-08002B2CF9AE}" pid="20" name="bjFooterEvenPageDocProperty">
    <vt:lpwstr> Internal Only</vt:lpwstr>
  </property>
  <property fmtid="{D5CDD505-2E9C-101B-9397-08002B2CF9AE}" pid="21" name="_AdHocReviewCycleID">
    <vt:i4>-763460209</vt:i4>
  </property>
  <property fmtid="{D5CDD505-2E9C-101B-9397-08002B2CF9AE}" pid="22" name="_EmailSubject">
    <vt:lpwstr>Barclays – Programing Assessment Java 2022</vt:lpwstr>
  </property>
  <property fmtid="{D5CDD505-2E9C-101B-9397-08002B2CF9AE}" pid="23" name="_AuthorEmail">
    <vt:lpwstr>swaroop.r@barclays.com</vt:lpwstr>
  </property>
  <property fmtid="{D5CDD505-2E9C-101B-9397-08002B2CF9AE}" pid="24" name="_AuthorEmailDisplayName">
    <vt:lpwstr>R, Swaroop : Talent Acquisition</vt:lpwstr>
  </property>
  <property fmtid="{D5CDD505-2E9C-101B-9397-08002B2CF9AE}" pid="25" name="_PreviousAdHocReviewCycleID">
    <vt:i4>1915103978</vt:i4>
  </property>
  <property fmtid="{D5CDD505-2E9C-101B-9397-08002B2CF9AE}" pid="27" name="MSIP_Label_809883c2-c98e-47bb-9665-f01ec16099d6_Enabled">
    <vt:lpwstr>True</vt:lpwstr>
  </property>
  <property fmtid="{D5CDD505-2E9C-101B-9397-08002B2CF9AE}" pid="28" name="MSIP_Label_809883c2-c98e-47bb-9665-f01ec16099d6_SiteId">
    <vt:lpwstr>c4b62f1d-01e0-4107-a0cc-5ac886858b23</vt:lpwstr>
  </property>
  <property fmtid="{D5CDD505-2E9C-101B-9397-08002B2CF9AE}" pid="29" name="MSIP_Label_809883c2-c98e-47bb-9665-f01ec16099d6_Owner">
    <vt:lpwstr>Rachana.Venugopal@barclays.com</vt:lpwstr>
  </property>
  <property fmtid="{D5CDD505-2E9C-101B-9397-08002B2CF9AE}" pid="30" name="MSIP_Label_809883c2-c98e-47bb-9665-f01ec16099d6_SetDate">
    <vt:lpwstr>2022-04-06T07:15:23.7089742Z</vt:lpwstr>
  </property>
  <property fmtid="{D5CDD505-2E9C-101B-9397-08002B2CF9AE}" pid="31" name="MSIP_Label_809883c2-c98e-47bb-9665-f01ec16099d6_Name">
    <vt:lpwstr>Restricted - External</vt:lpwstr>
  </property>
  <property fmtid="{D5CDD505-2E9C-101B-9397-08002B2CF9AE}" pid="32" name="MSIP_Label_809883c2-c98e-47bb-9665-f01ec16099d6_Application">
    <vt:lpwstr>Microsoft Azure Information Protection</vt:lpwstr>
  </property>
  <property fmtid="{D5CDD505-2E9C-101B-9397-08002B2CF9AE}" pid="33" name="MSIP_Label_809883c2-c98e-47bb-9665-f01ec16099d6_Extended_MSFT_Method">
    <vt:lpwstr>Manual</vt:lpwstr>
  </property>
  <property fmtid="{D5CDD505-2E9C-101B-9397-08002B2CF9AE}" pid="34" name="barclaysdc">
    <vt:lpwstr>Restricted - External</vt:lpwstr>
  </property>
</Properties>
</file>